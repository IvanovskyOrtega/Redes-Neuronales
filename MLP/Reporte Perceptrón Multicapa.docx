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7ECA4" w14:textId="77777777" w:rsidR="00D71104" w:rsidRDefault="00D71104" w:rsidP="00D71104">
      <w:pPr>
        <w:pStyle w:val="Ttulo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89CA20" wp14:editId="0D1C13D5">
            <wp:simplePos x="0" y="0"/>
            <wp:positionH relativeFrom="column">
              <wp:posOffset>-459437</wp:posOffset>
            </wp:positionH>
            <wp:positionV relativeFrom="paragraph">
              <wp:posOffset>-3175</wp:posOffset>
            </wp:positionV>
            <wp:extent cx="1757238" cy="1248406"/>
            <wp:effectExtent l="0" t="0" r="0" b="9525"/>
            <wp:wrapNone/>
            <wp:docPr id="2" name="Imagen 2" descr="Resultado de imagen para ip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ipn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238" cy="124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317C91" wp14:editId="4A848444">
            <wp:simplePos x="0" y="0"/>
            <wp:positionH relativeFrom="column">
              <wp:posOffset>3967480</wp:posOffset>
            </wp:positionH>
            <wp:positionV relativeFrom="paragraph">
              <wp:posOffset>-4445</wp:posOffset>
            </wp:positionV>
            <wp:extent cx="1666875" cy="1068510"/>
            <wp:effectExtent l="0" t="0" r="0" b="0"/>
            <wp:wrapNone/>
            <wp:docPr id="3" name="Imagen 3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6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0E3BFF" w14:textId="77777777" w:rsidR="00D71104" w:rsidRDefault="00D71104" w:rsidP="00D71104">
      <w:pPr>
        <w:pStyle w:val="Ttulo"/>
        <w:rPr>
          <w:b/>
        </w:rPr>
      </w:pPr>
    </w:p>
    <w:p w14:paraId="49209F78" w14:textId="77777777" w:rsidR="00D71104" w:rsidRPr="002E57E7" w:rsidRDefault="00D71104" w:rsidP="00D71104"/>
    <w:p w14:paraId="0392A5ED" w14:textId="77777777" w:rsidR="00D71104" w:rsidRPr="00D71104" w:rsidRDefault="00D71104" w:rsidP="00D71104">
      <w:pPr>
        <w:pStyle w:val="Ttulo"/>
        <w:rPr>
          <w:b/>
        </w:rPr>
      </w:pPr>
      <w:r w:rsidRPr="00D71104">
        <w:rPr>
          <w:b/>
        </w:rPr>
        <w:t>INSTITUTO POLITÉCNICO NACIONAL</w:t>
      </w:r>
    </w:p>
    <w:p w14:paraId="2BF414B8" w14:textId="77777777" w:rsidR="00D71104" w:rsidRPr="00D71104" w:rsidRDefault="00D71104" w:rsidP="00D71104">
      <w:pPr>
        <w:pStyle w:val="Ttulo"/>
        <w:rPr>
          <w:b/>
        </w:rPr>
      </w:pPr>
    </w:p>
    <w:p w14:paraId="4DCBA358" w14:textId="77777777" w:rsidR="00D71104" w:rsidRPr="002447AC" w:rsidRDefault="00D71104" w:rsidP="00D71104">
      <w:pPr>
        <w:pStyle w:val="Ttulo"/>
        <w:rPr>
          <w:b/>
          <w:sz w:val="48"/>
        </w:rPr>
      </w:pPr>
      <w:r w:rsidRPr="002447AC">
        <w:rPr>
          <w:b/>
          <w:sz w:val="48"/>
        </w:rPr>
        <w:t>ESCUELA SUPERIOR DE CÓMPUTO</w:t>
      </w:r>
    </w:p>
    <w:p w14:paraId="18465245" w14:textId="77777777" w:rsidR="00D71104" w:rsidRPr="002447AC" w:rsidRDefault="00D71104" w:rsidP="00D71104">
      <w:pPr>
        <w:pStyle w:val="Ttulo"/>
        <w:rPr>
          <w:b/>
        </w:rPr>
      </w:pPr>
    </w:p>
    <w:p w14:paraId="5CCED8BD" w14:textId="77777777" w:rsidR="00D71104" w:rsidRPr="002447AC" w:rsidRDefault="00D71104" w:rsidP="00D71104">
      <w:pPr>
        <w:pStyle w:val="Ttulo"/>
        <w:rPr>
          <w:b/>
          <w:sz w:val="48"/>
        </w:rPr>
      </w:pPr>
      <w:r w:rsidRPr="002447AC">
        <w:rPr>
          <w:b/>
          <w:sz w:val="48"/>
        </w:rPr>
        <w:t>NEURAL NETWORKS</w:t>
      </w:r>
    </w:p>
    <w:p w14:paraId="065DA2EE" w14:textId="77777777" w:rsidR="00D71104" w:rsidRPr="002447AC" w:rsidRDefault="00D71104" w:rsidP="00D71104">
      <w:pPr>
        <w:pStyle w:val="Ttulo"/>
        <w:rPr>
          <w:b/>
        </w:rPr>
      </w:pPr>
    </w:p>
    <w:p w14:paraId="514036E3" w14:textId="77777777" w:rsidR="00D71104" w:rsidRPr="002447AC" w:rsidRDefault="00D71104" w:rsidP="00D71104">
      <w:pPr>
        <w:pStyle w:val="Ttulo"/>
        <w:rPr>
          <w:sz w:val="36"/>
        </w:rPr>
      </w:pPr>
      <w:r w:rsidRPr="002447AC">
        <w:rPr>
          <w:b/>
          <w:sz w:val="36"/>
        </w:rPr>
        <w:t>PROF.:</w:t>
      </w:r>
      <w:r w:rsidRPr="002447AC">
        <w:rPr>
          <w:sz w:val="36"/>
        </w:rPr>
        <w:t xml:space="preserve"> MARCO ANTONIO MORENO ARMENDÁRIZ</w:t>
      </w:r>
    </w:p>
    <w:p w14:paraId="278685AC" w14:textId="77777777" w:rsidR="00D71104" w:rsidRPr="002447AC" w:rsidRDefault="00D71104" w:rsidP="00D71104">
      <w:pPr>
        <w:pStyle w:val="Ttulo"/>
        <w:rPr>
          <w:sz w:val="36"/>
        </w:rPr>
      </w:pPr>
      <w:r w:rsidRPr="002447AC">
        <w:rPr>
          <w:b/>
          <w:sz w:val="36"/>
        </w:rPr>
        <w:t>ALUMNO:</w:t>
      </w:r>
      <w:r w:rsidRPr="002447AC">
        <w:rPr>
          <w:sz w:val="36"/>
        </w:rPr>
        <w:t xml:space="preserve"> ORTEGA VICTORIANO IVAN</w:t>
      </w:r>
    </w:p>
    <w:p w14:paraId="6EC2DDD7" w14:textId="77777777" w:rsidR="00D71104" w:rsidRPr="002447AC" w:rsidRDefault="00D71104" w:rsidP="00D71104">
      <w:pPr>
        <w:pStyle w:val="Ttulo"/>
        <w:rPr>
          <w:sz w:val="36"/>
        </w:rPr>
      </w:pPr>
      <w:r w:rsidRPr="002447AC">
        <w:rPr>
          <w:b/>
          <w:sz w:val="36"/>
        </w:rPr>
        <w:t>No. DE LISTA:</w:t>
      </w:r>
      <w:r w:rsidRPr="002447AC">
        <w:rPr>
          <w:sz w:val="36"/>
        </w:rPr>
        <w:t xml:space="preserve"> 29</w:t>
      </w:r>
    </w:p>
    <w:p w14:paraId="44C57073" w14:textId="77777777" w:rsidR="00D71104" w:rsidRPr="002447AC" w:rsidRDefault="00D71104" w:rsidP="00D71104">
      <w:pPr>
        <w:pStyle w:val="Ttulo"/>
        <w:rPr>
          <w:sz w:val="36"/>
        </w:rPr>
      </w:pPr>
      <w:r w:rsidRPr="002447AC">
        <w:rPr>
          <w:b/>
          <w:sz w:val="36"/>
        </w:rPr>
        <w:t>GRUPO:</w:t>
      </w:r>
      <w:r w:rsidRPr="002447AC">
        <w:rPr>
          <w:sz w:val="36"/>
        </w:rPr>
        <w:t xml:space="preserve"> 3CM2</w:t>
      </w:r>
    </w:p>
    <w:p w14:paraId="6577C29E" w14:textId="77777777" w:rsidR="00D71104" w:rsidRPr="002447AC" w:rsidRDefault="00D71104" w:rsidP="00D71104">
      <w:pPr>
        <w:pStyle w:val="Ttulo"/>
      </w:pPr>
    </w:p>
    <w:p w14:paraId="3E72153E" w14:textId="534F2395" w:rsidR="00D71104" w:rsidRPr="002447AC" w:rsidRDefault="001B2A7E" w:rsidP="00D71104">
      <w:pPr>
        <w:pStyle w:val="Ttulo"/>
        <w:rPr>
          <w:b/>
          <w:color w:val="1CADE4" w:themeColor="accent1"/>
          <w:sz w:val="48"/>
        </w:rPr>
      </w:pPr>
      <w:r>
        <w:rPr>
          <w:b/>
          <w:color w:val="1CADE4" w:themeColor="accent1"/>
          <w:sz w:val="48"/>
        </w:rPr>
        <w:t xml:space="preserve">PERCEPTRÓN </w:t>
      </w:r>
      <w:r w:rsidR="005D552A">
        <w:rPr>
          <w:b/>
          <w:color w:val="1CADE4" w:themeColor="accent1"/>
          <w:sz w:val="48"/>
        </w:rPr>
        <w:t>MULTICAPA</w:t>
      </w:r>
    </w:p>
    <w:p w14:paraId="39A5D04D" w14:textId="401B50E2" w:rsidR="00D71104" w:rsidRDefault="005D552A" w:rsidP="00D71104">
      <w:pPr>
        <w:jc w:val="center"/>
      </w:pPr>
      <w:r>
        <w:rPr>
          <w:noProof/>
        </w:rPr>
        <w:drawing>
          <wp:inline distT="0" distB="0" distL="0" distR="0" wp14:anchorId="6ACB5F70" wp14:editId="6E5DB8E3">
            <wp:extent cx="2276475" cy="1951264"/>
            <wp:effectExtent l="0" t="0" r="0" b="0"/>
            <wp:docPr id="5" name="Imagen 5" descr="Resultado de imagen para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neural netw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87" cy="19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1906098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34FF94" w14:textId="77777777" w:rsidR="00D71104" w:rsidRDefault="00D71104" w:rsidP="00D71104">
          <w:pPr>
            <w:pStyle w:val="TtuloTDC"/>
          </w:pPr>
          <w:r>
            <w:rPr>
              <w:lang w:val="es-ES"/>
            </w:rPr>
            <w:t>Índice</w:t>
          </w:r>
        </w:p>
        <w:p w14:paraId="71955F87" w14:textId="3988D2AE" w:rsidR="005D552A" w:rsidRDefault="00D71104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44758" w:history="1">
            <w:r w:rsidR="005D552A" w:rsidRPr="00B0604C">
              <w:rPr>
                <w:rStyle w:val="Hipervnculo"/>
                <w:noProof/>
              </w:rPr>
              <w:t>INTRODUCCIÓN</w:t>
            </w:r>
            <w:r w:rsidR="005D552A">
              <w:rPr>
                <w:noProof/>
                <w:webHidden/>
              </w:rPr>
              <w:tab/>
            </w:r>
            <w:r w:rsidR="005D552A">
              <w:rPr>
                <w:noProof/>
                <w:webHidden/>
              </w:rPr>
              <w:fldChar w:fldCharType="begin"/>
            </w:r>
            <w:r w:rsidR="005D552A">
              <w:rPr>
                <w:noProof/>
                <w:webHidden/>
              </w:rPr>
              <w:instrText xml:space="preserve"> PAGEREF _Toc500444758 \h </w:instrText>
            </w:r>
            <w:r w:rsidR="005D552A">
              <w:rPr>
                <w:noProof/>
                <w:webHidden/>
              </w:rPr>
            </w:r>
            <w:r w:rsidR="005D552A">
              <w:rPr>
                <w:noProof/>
                <w:webHidden/>
              </w:rPr>
              <w:fldChar w:fldCharType="separate"/>
            </w:r>
            <w:r w:rsidR="005D552A">
              <w:rPr>
                <w:noProof/>
                <w:webHidden/>
              </w:rPr>
              <w:t>3</w:t>
            </w:r>
            <w:r w:rsidR="005D552A">
              <w:rPr>
                <w:noProof/>
                <w:webHidden/>
              </w:rPr>
              <w:fldChar w:fldCharType="end"/>
            </w:r>
          </w:hyperlink>
        </w:p>
        <w:p w14:paraId="0A7EBC3A" w14:textId="3C88042D" w:rsidR="005D552A" w:rsidRDefault="005D552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00444759" w:history="1">
            <w:r w:rsidRPr="00B0604C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AC0D" w14:textId="36718CAA" w:rsidR="005D552A" w:rsidRDefault="005D552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00444760" w:history="1">
            <w:r w:rsidRPr="00B0604C">
              <w:rPr>
                <w:rStyle w:val="Hipervnculo"/>
                <w:noProof/>
              </w:rPr>
              <w:t>RESULTADOS EXPERIMENTALES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444B" w14:textId="408D5B64" w:rsidR="005D552A" w:rsidRDefault="005D552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00444761" w:history="1">
            <w:r w:rsidRPr="00B0604C">
              <w:rPr>
                <w:rStyle w:val="Hipervnculo"/>
                <w:noProof/>
              </w:rPr>
              <w:t>DISCUSIÓN DE LOS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B55A" w14:textId="408C42A1" w:rsidR="005D552A" w:rsidRDefault="005D552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00444762" w:history="1">
            <w:r w:rsidRPr="00B0604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422B" w14:textId="1A9283A1" w:rsidR="005D552A" w:rsidRDefault="005D552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00444763" w:history="1">
            <w:r w:rsidRPr="00B0604C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4ADB" w14:textId="67B753C1" w:rsidR="005D552A" w:rsidRDefault="005D552A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500444764" w:history="1">
            <w:r w:rsidRPr="00B0604C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1883A" w14:textId="34D33CCF" w:rsidR="005D552A" w:rsidRDefault="005D552A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00444765" w:history="1">
            <w:r w:rsidRPr="00B0604C">
              <w:rPr>
                <w:rStyle w:val="Hipervnculo"/>
                <w:noProof/>
              </w:rPr>
              <w:t>mlp.m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FCA7" w14:textId="32244D5C" w:rsidR="005D552A" w:rsidRDefault="005D552A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00444766" w:history="1">
            <w:r w:rsidRPr="00B0604C">
              <w:rPr>
                <w:rStyle w:val="Hipervnculo"/>
                <w:noProof/>
              </w:rPr>
              <w:t>obtenerF.m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5581" w14:textId="448D5487" w:rsidR="005D552A" w:rsidRDefault="005D552A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00444767" w:history="1">
            <w:r w:rsidRPr="00B0604C">
              <w:rPr>
                <w:rStyle w:val="Hipervnculo"/>
                <w:noProof/>
              </w:rPr>
              <w:t>obtenerConjuntoDeEntrenamiento.m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109A" w14:textId="74EBFCA9" w:rsidR="005D552A" w:rsidRDefault="005D552A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00444768" w:history="1">
            <w:r w:rsidRPr="00B0604C">
              <w:rPr>
                <w:rStyle w:val="Hipervnculo"/>
                <w:noProof/>
              </w:rPr>
              <w:t>obtenerConjuntoDePrueba.m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2BC82" w14:textId="396BF7B2" w:rsidR="005D552A" w:rsidRDefault="005D552A">
          <w:pPr>
            <w:pStyle w:val="TDC2"/>
            <w:tabs>
              <w:tab w:val="right" w:leader="dot" w:pos="9350"/>
            </w:tabs>
            <w:rPr>
              <w:noProof/>
            </w:rPr>
          </w:pPr>
          <w:hyperlink w:anchor="_Toc500444769" w:history="1">
            <w:r w:rsidRPr="00B0604C">
              <w:rPr>
                <w:rStyle w:val="Hipervnculo"/>
                <w:noProof/>
                <w:lang w:val="en-US"/>
              </w:rPr>
              <w:t>obtenerConjuntoDeValidacion.m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_Toc500444769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1B213" w14:textId="5311EBF1" w:rsidR="00D71104" w:rsidRDefault="00D71104" w:rsidP="00D71104">
          <w:r>
            <w:rPr>
              <w:b/>
              <w:bCs/>
              <w:lang w:val="es-ES"/>
            </w:rPr>
            <w:fldChar w:fldCharType="end"/>
          </w:r>
        </w:p>
      </w:sdtContent>
    </w:sdt>
    <w:p w14:paraId="75E95206" w14:textId="77777777" w:rsidR="00D71104" w:rsidRPr="0026392C" w:rsidRDefault="00D71104" w:rsidP="00D71104">
      <w:pPr>
        <w:pStyle w:val="Ttulo1"/>
        <w:jc w:val="left"/>
      </w:pPr>
      <w:bookmarkStart w:id="0" w:name="_GoBack"/>
      <w:bookmarkEnd w:id="0"/>
    </w:p>
    <w:p w14:paraId="12FCA931" w14:textId="77777777" w:rsidR="00D71104" w:rsidRDefault="00D71104" w:rsidP="00D71104"/>
    <w:p w14:paraId="01F37DC5" w14:textId="77777777" w:rsidR="00D71104" w:rsidRDefault="00D71104" w:rsidP="00D71104"/>
    <w:p w14:paraId="752C8E2F" w14:textId="77777777" w:rsidR="00D71104" w:rsidRDefault="00D71104" w:rsidP="00D71104"/>
    <w:p w14:paraId="495793F1" w14:textId="77777777" w:rsidR="00D71104" w:rsidRDefault="00D71104" w:rsidP="00D71104"/>
    <w:p w14:paraId="3FD3607D" w14:textId="77777777" w:rsidR="00D71104" w:rsidRDefault="00D71104" w:rsidP="00D71104"/>
    <w:p w14:paraId="2B297061" w14:textId="77777777" w:rsidR="00D71104" w:rsidRDefault="00D71104" w:rsidP="00D71104"/>
    <w:p w14:paraId="6FC91253" w14:textId="77777777" w:rsidR="00D71104" w:rsidRDefault="00D71104" w:rsidP="00D71104"/>
    <w:p w14:paraId="0FD0F93C" w14:textId="77777777" w:rsidR="00D71104" w:rsidRDefault="00D71104" w:rsidP="00D71104"/>
    <w:p w14:paraId="5EF628AB" w14:textId="77777777" w:rsidR="00D71104" w:rsidRDefault="00D71104" w:rsidP="00D71104"/>
    <w:p w14:paraId="248318F7" w14:textId="77777777" w:rsidR="00D71104" w:rsidRDefault="00D71104" w:rsidP="00D71104"/>
    <w:p w14:paraId="54618456" w14:textId="77777777" w:rsidR="00D71104" w:rsidRDefault="00D71104" w:rsidP="00D71104"/>
    <w:p w14:paraId="3C1EB175" w14:textId="77777777" w:rsidR="00D71104" w:rsidRDefault="00D71104" w:rsidP="00D71104"/>
    <w:p w14:paraId="008AA3A9" w14:textId="77777777" w:rsidR="00D71104" w:rsidRDefault="00D71104" w:rsidP="00D71104"/>
    <w:p w14:paraId="61B528D0" w14:textId="77777777" w:rsidR="00D71104" w:rsidRPr="003B3B2C" w:rsidRDefault="00D71104" w:rsidP="00D71104"/>
    <w:p w14:paraId="7DEBAA06" w14:textId="77777777" w:rsidR="00D71104" w:rsidRPr="00D71104" w:rsidRDefault="00D71104" w:rsidP="00D71104">
      <w:pPr>
        <w:pStyle w:val="Ttulo1"/>
      </w:pPr>
      <w:bookmarkStart w:id="1" w:name="_Toc500444758"/>
      <w:r w:rsidRPr="002447AC">
        <w:lastRenderedPageBreak/>
        <w:t>INTRODUCC</w:t>
      </w:r>
      <w:r>
        <w:t>IÓN</w:t>
      </w:r>
      <w:bookmarkEnd w:id="1"/>
    </w:p>
    <w:p w14:paraId="771D2821" w14:textId="2BAC01DD" w:rsidR="005D552A" w:rsidRPr="005D552A" w:rsidRDefault="00D71104" w:rsidP="005D552A">
      <w:pPr>
        <w:pStyle w:val="Ttulo1"/>
      </w:pPr>
      <w:bookmarkStart w:id="2" w:name="_Toc500444759"/>
      <w:r w:rsidRPr="002447AC">
        <w:t>MARCO TEÓRICO</w:t>
      </w:r>
      <w:bookmarkStart w:id="3" w:name="_Hlk497757880"/>
      <w:bookmarkEnd w:id="2"/>
    </w:p>
    <w:p w14:paraId="44B8E674" w14:textId="77777777" w:rsidR="00D71104" w:rsidRPr="002447AC" w:rsidRDefault="00D71104" w:rsidP="00D71104">
      <w:pPr>
        <w:pStyle w:val="Ttulo1"/>
      </w:pPr>
      <w:bookmarkStart w:id="4" w:name="_Toc500444760"/>
      <w:r w:rsidRPr="002447AC">
        <w:t>RESULTADOS EXPERIMENTALES</w:t>
      </w:r>
      <w:bookmarkEnd w:id="4"/>
    </w:p>
    <w:p w14:paraId="0F449E24" w14:textId="445B8315" w:rsidR="006E74CA" w:rsidRPr="005D552A" w:rsidRDefault="00D71104" w:rsidP="005D552A">
      <w:pPr>
        <w:pStyle w:val="Ttulo1"/>
      </w:pPr>
      <w:bookmarkStart w:id="5" w:name="_Toc500444761"/>
      <w:r w:rsidRPr="002447AC">
        <w:t>DISCUSIÓN DE LOS RESULTADOS</w:t>
      </w:r>
      <w:bookmarkEnd w:id="5"/>
    </w:p>
    <w:p w14:paraId="70C70F9F" w14:textId="2CC14DC7" w:rsidR="00D71104" w:rsidRPr="00937F11" w:rsidRDefault="00D71104" w:rsidP="005D552A">
      <w:pPr>
        <w:pStyle w:val="Ttulo1"/>
      </w:pPr>
      <w:bookmarkStart w:id="6" w:name="_Toc500444762"/>
      <w:r w:rsidRPr="002447AC">
        <w:t>CONCLUSIONES</w:t>
      </w:r>
      <w:bookmarkEnd w:id="6"/>
      <w:r w:rsidRPr="002447AC">
        <w:t xml:space="preserve"> </w:t>
      </w:r>
    </w:p>
    <w:bookmarkStart w:id="7" w:name="_Toc500444763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1508355844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14:paraId="40D8A064" w14:textId="6B19ACF2" w:rsidR="00DD47BF" w:rsidRDefault="00DD47BF">
          <w:pPr>
            <w:pStyle w:val="Ttulo1"/>
          </w:pPr>
          <w:r>
            <w:rPr>
              <w:lang w:val="es-ES"/>
            </w:rPr>
            <w:t>Referencias</w:t>
          </w:r>
          <w:bookmarkEnd w:id="7"/>
        </w:p>
        <w:sdt>
          <w:sdtPr>
            <w:id w:val="-573587230"/>
            <w:bibliography/>
          </w:sdtPr>
          <w:sdtEndPr/>
          <w:sdtContent>
            <w:p w14:paraId="64FC43C9" w14:textId="0C5763B5" w:rsidR="005D552A" w:rsidRDefault="005D552A" w:rsidP="005D552A">
              <w:pPr>
                <w:pStyle w:val="Bibliografa"/>
                <w:ind w:left="720" w:hanging="720"/>
              </w:pPr>
            </w:p>
            <w:p w14:paraId="518DFB09" w14:textId="12BFEB2C" w:rsidR="00DD47BF" w:rsidRDefault="00766583" w:rsidP="00DD47BF"/>
          </w:sdtContent>
        </w:sdt>
      </w:sdtContent>
    </w:sdt>
    <w:p w14:paraId="517D7E61" w14:textId="77777777" w:rsidR="00D71104" w:rsidRDefault="00D71104" w:rsidP="00D71104">
      <w:pPr>
        <w:pStyle w:val="Ttulo1"/>
      </w:pPr>
    </w:p>
    <w:p w14:paraId="56662B8D" w14:textId="77777777" w:rsidR="00D71104" w:rsidRDefault="00D71104" w:rsidP="00D71104">
      <w:pPr>
        <w:pStyle w:val="Ttulo1"/>
      </w:pPr>
    </w:p>
    <w:p w14:paraId="28A191AC" w14:textId="77777777" w:rsidR="00D71104" w:rsidRDefault="00D71104" w:rsidP="00D71104"/>
    <w:p w14:paraId="595E37F8" w14:textId="77777777" w:rsidR="00D71104" w:rsidRDefault="00D71104" w:rsidP="00D71104"/>
    <w:p w14:paraId="0E95FFAF" w14:textId="77777777" w:rsidR="00D71104" w:rsidRDefault="00D71104" w:rsidP="00D71104"/>
    <w:p w14:paraId="2B7EA734" w14:textId="77777777" w:rsidR="00D71104" w:rsidRDefault="00D71104" w:rsidP="00D71104"/>
    <w:p w14:paraId="34E14C6F" w14:textId="77777777" w:rsidR="00D71104" w:rsidRDefault="00D71104" w:rsidP="00D71104"/>
    <w:p w14:paraId="423E104C" w14:textId="77777777" w:rsidR="00D71104" w:rsidRDefault="00D71104" w:rsidP="00D71104"/>
    <w:p w14:paraId="62040282" w14:textId="77777777" w:rsidR="00D71104" w:rsidRDefault="00D71104" w:rsidP="00D71104"/>
    <w:p w14:paraId="4EE11955" w14:textId="77777777" w:rsidR="00D71104" w:rsidRDefault="00D71104" w:rsidP="00D71104"/>
    <w:p w14:paraId="2C959F22" w14:textId="77777777" w:rsidR="00D71104" w:rsidRDefault="00D71104" w:rsidP="00D71104"/>
    <w:p w14:paraId="6C6C6DBD" w14:textId="77777777" w:rsidR="00DD47BF" w:rsidRDefault="00DD47BF" w:rsidP="00D71104"/>
    <w:p w14:paraId="3A2A82F5" w14:textId="77777777" w:rsidR="00DD47BF" w:rsidRPr="00937F11" w:rsidRDefault="00DD47BF" w:rsidP="00D71104"/>
    <w:p w14:paraId="7D6D9E5C" w14:textId="0DBDC27D" w:rsidR="00D71104" w:rsidRDefault="00D71104" w:rsidP="00D71104">
      <w:pPr>
        <w:pStyle w:val="Ttulo1"/>
      </w:pPr>
      <w:bookmarkStart w:id="8" w:name="_Toc500444764"/>
      <w:r w:rsidRPr="00D71104">
        <w:lastRenderedPageBreak/>
        <w:t>ANEXO</w:t>
      </w:r>
      <w:bookmarkEnd w:id="8"/>
    </w:p>
    <w:p w14:paraId="43DAFF11" w14:textId="3717EBC9" w:rsidR="00DD47BF" w:rsidRPr="00E11A51" w:rsidRDefault="00DD47BF" w:rsidP="00DD47BF">
      <w:pPr>
        <w:rPr>
          <w:rFonts w:ascii="Arial" w:hAnsi="Arial" w:cs="Arial"/>
        </w:rPr>
      </w:pPr>
      <w:r w:rsidRPr="00E11A51">
        <w:rPr>
          <w:rFonts w:ascii="Arial" w:hAnsi="Arial" w:cs="Arial"/>
        </w:rPr>
        <w:t>Para una mejor visualización del código, recomiendo visitar el siguiente repositorio de Github:</w:t>
      </w:r>
    </w:p>
    <w:p w14:paraId="65E38D28" w14:textId="35D2B8BF" w:rsidR="005D552A" w:rsidRDefault="005D552A" w:rsidP="005D552A">
      <w:pPr>
        <w:rPr>
          <w:i/>
          <w:iCs/>
        </w:rPr>
      </w:pPr>
      <w:hyperlink r:id="rId12" w:history="1">
        <w:r w:rsidRPr="00AA703D">
          <w:rPr>
            <w:rStyle w:val="Hipervnculo"/>
          </w:rPr>
          <w:t>https://github.com/IvanovskyOrtega/Redes-Neuronales/blob/master/MLP/</w:t>
        </w:r>
      </w:hyperlink>
    </w:p>
    <w:p w14:paraId="71612FC5" w14:textId="220189F5" w:rsidR="00D71104" w:rsidRPr="00D71104" w:rsidRDefault="005D552A" w:rsidP="00D71104">
      <w:pPr>
        <w:pStyle w:val="Ttulo2"/>
      </w:pPr>
      <w:bookmarkStart w:id="9" w:name="_Toc500444765"/>
      <w:r>
        <w:t>mlp</w:t>
      </w:r>
      <w:r w:rsidR="00D71104" w:rsidRPr="00D71104">
        <w:t>.m</w:t>
      </w:r>
      <w:bookmarkEnd w:id="9"/>
    </w:p>
    <w:p w14:paraId="3EF5DFC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clc</w:t>
      </w:r>
    </w:p>
    <w:p w14:paraId="7995FCF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clear</w:t>
      </w:r>
    </w:p>
    <w:p w14:paraId="0A15F09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</w:t>
      </w:r>
    </w:p>
    <w:p w14:paraId="06BA889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Leemos el archivo de entradas</w:t>
      </w:r>
    </w:p>
    <w:p w14:paraId="3D16351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input1 = input(</w:t>
      </w:r>
      <w:r w:rsidRPr="005D552A">
        <w:rPr>
          <w:rFonts w:ascii="Consolas" w:hAnsi="Consolas" w:cs="Courier New"/>
          <w:color w:val="A020F0"/>
          <w:sz w:val="16"/>
          <w:szCs w:val="16"/>
        </w:rPr>
        <w:t>'Ingresa el nombre del archivo que contiene los valores de entrada "*.txt" (sin extension): '</w:t>
      </w:r>
      <w:r w:rsidRPr="005D552A">
        <w:rPr>
          <w:rFonts w:ascii="Consolas" w:hAnsi="Consolas" w:cs="Courier New"/>
          <w:color w:val="000000"/>
          <w:sz w:val="16"/>
          <w:szCs w:val="16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</w:rPr>
        <w:t>'s'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17FF63F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nombreArchivo1 = strcat(input1,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'.txt'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3BAB8FF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p = importdata(nombreArchivo1);</w:t>
      </w:r>
    </w:p>
    <w:p w14:paraId="3FBED34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</w:t>
      </w:r>
    </w:p>
    <w:p w14:paraId="16BBBE0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Leemos el archivo de los valores target</w:t>
      </w:r>
    </w:p>
    <w:p w14:paraId="3B76FD9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input2 = input(</w:t>
      </w:r>
      <w:r w:rsidRPr="005D552A">
        <w:rPr>
          <w:rFonts w:ascii="Consolas" w:hAnsi="Consolas" w:cs="Courier New"/>
          <w:color w:val="A020F0"/>
          <w:sz w:val="16"/>
          <w:szCs w:val="16"/>
        </w:rPr>
        <w:t>'Ingresa el nombre del archivo que contiene los valores target "*.txt" (sin extension): '</w:t>
      </w:r>
      <w:r w:rsidRPr="005D552A">
        <w:rPr>
          <w:rFonts w:ascii="Consolas" w:hAnsi="Consolas" w:cs="Courier New"/>
          <w:color w:val="000000"/>
          <w:sz w:val="16"/>
          <w:szCs w:val="16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</w:rPr>
        <w:t>'s'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5EEAA5C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nombreArchivo2 = strcat(input2,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'.txt'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6AE59D2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targets = importdata(nombreArchivo2);</w:t>
      </w:r>
    </w:p>
    <w:p w14:paraId="05CBACC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71B10C3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</w:p>
    <w:p w14:paraId="302E685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calcula el rango a trabajar</w:t>
      </w:r>
    </w:p>
    <w:p w14:paraId="7F6644E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dim_p = size(p);</w:t>
      </w:r>
    </w:p>
    <w:p w14:paraId="116DFD3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lim_inf = p(1);</w:t>
      </w:r>
    </w:p>
    <w:p w14:paraId="4398739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lim_sup = p(dim_p(1));</w:t>
      </w:r>
    </w:p>
    <w:p w14:paraId="4A9803D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incremento = (lim_sup-lim_inf)/(dim_p(1)-1);</w:t>
      </w:r>
    </w:p>
    <w:p w14:paraId="44D7EC4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</w:p>
    <w:p w14:paraId="2A8F465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muestra el rango y el numero de datos a trabajar</w:t>
      </w:r>
    </w:p>
    <w:p w14:paraId="558A517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</w:rPr>
        <w:t>'Se trabajara el siguiente rango, de acuerdo al archivo:\n'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3663541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</w:rPr>
        <w:t>'[%f, %f], con un incremento de %f\n'</w:t>
      </w:r>
      <w:r w:rsidRPr="005D552A">
        <w:rPr>
          <w:rFonts w:ascii="Consolas" w:hAnsi="Consolas" w:cs="Courier New"/>
          <w:color w:val="000000"/>
          <w:sz w:val="16"/>
          <w:szCs w:val="16"/>
        </w:rPr>
        <w:t>,lim_inf,lim_sup,incremento);</w:t>
      </w:r>
    </w:p>
    <w:p w14:paraId="1B9DA96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num_datos = dim_p(1);</w:t>
      </w:r>
    </w:p>
    <w:p w14:paraId="0A77E2D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</w:rPr>
        <w:t>'Se trabajara con %d datos, de acuerdo al archivo.\n\n'</w:t>
      </w:r>
      <w:r w:rsidRPr="005D552A">
        <w:rPr>
          <w:rFonts w:ascii="Consolas" w:hAnsi="Consolas" w:cs="Courier New"/>
          <w:color w:val="000000"/>
          <w:sz w:val="16"/>
          <w:szCs w:val="16"/>
        </w:rPr>
        <w:t>,num_datos);</w:t>
      </w:r>
    </w:p>
    <w:p w14:paraId="3445AAC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</w:t>
      </w:r>
    </w:p>
    <w:p w14:paraId="6FB5138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 xml:space="preserve">% Se solicita la arquitectura del M.L.P. </w:t>
      </w:r>
    </w:p>
    <w:p w14:paraId="10BB9C6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</w:rPr>
        <w:t>'\n'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086B09D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str_arq = input(</w:t>
      </w:r>
      <w:r w:rsidRPr="005D552A">
        <w:rPr>
          <w:rFonts w:ascii="Consolas" w:hAnsi="Consolas" w:cs="Courier New"/>
          <w:color w:val="A020F0"/>
          <w:sz w:val="16"/>
          <w:szCs w:val="16"/>
        </w:rPr>
        <w:t>'Ingresa la arquitectura del M.L.P.: '</w:t>
      </w:r>
      <w:r w:rsidRPr="005D552A">
        <w:rPr>
          <w:rFonts w:ascii="Consolas" w:hAnsi="Consolas" w:cs="Courier New"/>
          <w:color w:val="000000"/>
          <w:sz w:val="16"/>
          <w:szCs w:val="16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</w:rPr>
        <w:t>'s'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0D650CF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arq_mlp = str2num(str_arq);</w:t>
      </w:r>
    </w:p>
    <w:p w14:paraId="78B0333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num_capas = length(arq_mlp)-1;</w:t>
      </w:r>
    </w:p>
    <w:p w14:paraId="1AAA38C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R = arq_mlp(1);</w:t>
      </w:r>
    </w:p>
    <w:p w14:paraId="0F51C65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</w:rPr>
        <w:t>'Para las funciones de activacion se tienen las siguientes:\n'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4F330EC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'1) purelin()\n2) logsig()\n3) tansig()\n\n'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74CC0A2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str_fun = input(</w:t>
      </w:r>
      <w:r w:rsidRPr="005D552A">
        <w:rPr>
          <w:rFonts w:ascii="Consolas" w:hAnsi="Consolas" w:cs="Courier New"/>
          <w:color w:val="A020F0"/>
          <w:sz w:val="16"/>
          <w:szCs w:val="16"/>
        </w:rPr>
        <w:t>'Ingresa las funciones de las capas de la red separadas por un espacio: '</w:t>
      </w:r>
      <w:r w:rsidRPr="005D552A">
        <w:rPr>
          <w:rFonts w:ascii="Consolas" w:hAnsi="Consolas" w:cs="Courier New"/>
          <w:color w:val="000000"/>
          <w:sz w:val="16"/>
          <w:szCs w:val="16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</w:rPr>
        <w:t>'s'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52AEEDD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fun_capa = str2num(str_fun);</w:t>
      </w:r>
    </w:p>
    <w:p w14:paraId="1BE6F8E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disp(</w:t>
      </w:r>
      <w:r w:rsidRPr="005D552A">
        <w:rPr>
          <w:rFonts w:ascii="Consolas" w:hAnsi="Consolas" w:cs="Courier New"/>
          <w:color w:val="A020F0"/>
          <w:sz w:val="16"/>
          <w:szCs w:val="16"/>
        </w:rPr>
        <w:t>'La arquitectura del M.L.P. es:'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06E72DF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disp(arq_mlp);</w:t>
      </w:r>
    </w:p>
    <w:p w14:paraId="6DDB9FE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disp(fun_capa);</w:t>
      </w:r>
    </w:p>
    <w:p w14:paraId="1D92DAE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</w:t>
      </w:r>
    </w:p>
    <w:p w14:paraId="25E3C1C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abren archivos para graficacion en modo escritura (Esto es un poco largo...)</w:t>
      </w:r>
    </w:p>
    <w:p w14:paraId="2D8DD98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num_archivos_pesos_total = 0;</w:t>
      </w:r>
    </w:p>
    <w:p w14:paraId="35DF72B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num_archivos_bias_total = 0;</w:t>
      </w:r>
    </w:p>
    <w:p w14:paraId="584028A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i=1:num_capas</w:t>
      </w:r>
    </w:p>
    <w:p w14:paraId="306355A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j=1:arq_mlp(i+1)</w:t>
      </w:r>
    </w:p>
    <w:p w14:paraId="6DDA6F4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l=1:arq_mlp(i)</w:t>
      </w:r>
    </w:p>
    <w:p w14:paraId="6FEB5DF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num_archivos_pesos_total = num_archivos_pesos_total +1;</w:t>
      </w:r>
    </w:p>
    <w:p w14:paraId="3381AE7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110EF94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067ED24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num_archivos_bias_total = num_archivos_bias_total +1;</w:t>
      </w:r>
    </w:p>
    <w:p w14:paraId="4A56607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6EC05BB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 xml:space="preserve"> </w:t>
      </w:r>
    </w:p>
    <w:p w14:paraId="648AB60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archivos_pesos = zeros(num_archivos_pesos_total,1);</w:t>
      </w:r>
    </w:p>
    <w:p w14:paraId="3875CF7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archivos_bias = zeros(num_archivos_bias_total,1);</w:t>
      </w:r>
    </w:p>
    <w:p w14:paraId="1AA5909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num_archivo = 1;</w:t>
      </w:r>
    </w:p>
    <w:p w14:paraId="5CA8510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i=1:num_capas</w:t>
      </w:r>
    </w:p>
    <w:p w14:paraId="4038B25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00"/>
          <w:sz w:val="16"/>
          <w:szCs w:val="16"/>
        </w:rPr>
        <w:t>path = strcat(pwd,</w:t>
      </w:r>
      <w:r w:rsidRPr="005D552A">
        <w:rPr>
          <w:rFonts w:ascii="Consolas" w:hAnsi="Consolas" w:cs="Courier New"/>
          <w:color w:val="A020F0"/>
          <w:sz w:val="16"/>
          <w:szCs w:val="16"/>
        </w:rPr>
        <w:t>'/Valores-de-Graficacion/Capa-'</w:t>
      </w:r>
      <w:r w:rsidRPr="005D552A">
        <w:rPr>
          <w:rFonts w:ascii="Consolas" w:hAnsi="Consolas" w:cs="Courier New"/>
          <w:color w:val="000000"/>
          <w:sz w:val="16"/>
          <w:szCs w:val="16"/>
        </w:rPr>
        <w:t>,num2str(i),</w:t>
      </w:r>
      <w:r w:rsidRPr="005D552A">
        <w:rPr>
          <w:rFonts w:ascii="Consolas" w:hAnsi="Consolas" w:cs="Courier New"/>
          <w:color w:val="A020F0"/>
          <w:sz w:val="16"/>
          <w:szCs w:val="16"/>
        </w:rPr>
        <w:t>'/Pesos/'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5A1F5E3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lastRenderedPageBreak/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~exist(path,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'dir'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</w:t>
      </w:r>
    </w:p>
    <w:p w14:paraId="006D77C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mkdir(path);</w:t>
      </w:r>
    </w:p>
    <w:p w14:paraId="029928C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48BDE3B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j=1:arq_mlp(i+1)</w:t>
      </w:r>
    </w:p>
    <w:p w14:paraId="37D6844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k=1:arq_mlp(i)</w:t>
      </w:r>
    </w:p>
    <w:p w14:paraId="3B9DE61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archivo_pesos = strcat(path,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'/pesos'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,num2str(j),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'_'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,num2str(k),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'.txt'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33901C8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archivos_pesos(num_archivo) = fopen(archivo_pesos,</w:t>
      </w:r>
      <w:r w:rsidRPr="005D552A">
        <w:rPr>
          <w:rFonts w:ascii="Consolas" w:hAnsi="Consolas" w:cs="Courier New"/>
          <w:color w:val="A020F0"/>
          <w:sz w:val="16"/>
          <w:szCs w:val="16"/>
        </w:rPr>
        <w:t>'w'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3AA4292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num_archivo = num_archivo +1;</w:t>
      </w:r>
    </w:p>
    <w:p w14:paraId="46CBDED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16319D6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086F449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2FA7311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 xml:space="preserve"> </w:t>
      </w:r>
    </w:p>
    <w:p w14:paraId="3C13303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num_archivo = 1;</w:t>
      </w:r>
    </w:p>
    <w:p w14:paraId="472CDD2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i=1:num_capas</w:t>
      </w:r>
    </w:p>
    <w:p w14:paraId="1F2C3B9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00"/>
          <w:sz w:val="16"/>
          <w:szCs w:val="16"/>
        </w:rPr>
        <w:t>path = strcat(pwd,</w:t>
      </w:r>
      <w:r w:rsidRPr="005D552A">
        <w:rPr>
          <w:rFonts w:ascii="Consolas" w:hAnsi="Consolas" w:cs="Courier New"/>
          <w:color w:val="A020F0"/>
          <w:sz w:val="16"/>
          <w:szCs w:val="16"/>
        </w:rPr>
        <w:t>'/Valores-de-Graficacion/Capa-'</w:t>
      </w:r>
      <w:r w:rsidRPr="005D552A">
        <w:rPr>
          <w:rFonts w:ascii="Consolas" w:hAnsi="Consolas" w:cs="Courier New"/>
          <w:color w:val="000000"/>
          <w:sz w:val="16"/>
          <w:szCs w:val="16"/>
        </w:rPr>
        <w:t>,num2str(i),</w:t>
      </w:r>
      <w:r w:rsidRPr="005D552A">
        <w:rPr>
          <w:rFonts w:ascii="Consolas" w:hAnsi="Consolas" w:cs="Courier New"/>
          <w:color w:val="A020F0"/>
          <w:sz w:val="16"/>
          <w:szCs w:val="16"/>
        </w:rPr>
        <w:t>'/bias/'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7EF5F7D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~exist(path,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'dir'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</w:t>
      </w:r>
    </w:p>
    <w:p w14:paraId="3D3144C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mkdir(path);</w:t>
      </w:r>
    </w:p>
    <w:p w14:paraId="26293CB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170B4D4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j=1:arq_mlp(i+1)</w:t>
      </w:r>
    </w:p>
    <w:p w14:paraId="27A0DFA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archivo_bias = strcat(path,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'/bias'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,num2str(j),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'.txt'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61B2013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archivos_bias(num_archivo) = fopen(archivo_bias,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'w'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04E536C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num_archivo = num_archivo +1;</w:t>
      </w:r>
    </w:p>
    <w:p w14:paraId="6873590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2C2BD24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282F2BD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 xml:space="preserve"> </w:t>
      </w:r>
    </w:p>
    <w:p w14:paraId="34B0969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terminan de abrir los archivos</w:t>
      </w:r>
    </w:p>
    <w:p w14:paraId="758EECE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 xml:space="preserve"> </w:t>
      </w:r>
    </w:p>
    <w:p w14:paraId="072290D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solicita el valor del factor de aprendizaje</w:t>
      </w:r>
    </w:p>
    <w:p w14:paraId="541C446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alfa = input(</w:t>
      </w:r>
      <w:r w:rsidRPr="005D552A">
        <w:rPr>
          <w:rFonts w:ascii="Consolas" w:hAnsi="Consolas" w:cs="Courier New"/>
          <w:color w:val="A020F0"/>
          <w:sz w:val="16"/>
          <w:szCs w:val="16"/>
        </w:rPr>
        <w:t>'Ingresa el valor del factor de aprendizaje(alfa): 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5B780BC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</w:t>
      </w:r>
    </w:p>
    <w:p w14:paraId="27681F7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solicitan los valores de usuario eit,itmax, itval, numval</w:t>
      </w:r>
    </w:p>
    <w:p w14:paraId="608BFA1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itmax = input(</w:t>
      </w:r>
      <w:r w:rsidRPr="005D552A">
        <w:rPr>
          <w:rFonts w:ascii="Consolas" w:hAnsi="Consolas" w:cs="Courier New"/>
          <w:color w:val="A020F0"/>
          <w:sz w:val="16"/>
          <w:szCs w:val="16"/>
        </w:rPr>
        <w:t>'Ingresa el numero de iteraciones maximas de la red(itmax): 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7506005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itval = input(</w:t>
      </w:r>
      <w:r w:rsidRPr="005D552A">
        <w:rPr>
          <w:rFonts w:ascii="Consolas" w:hAnsi="Consolas" w:cs="Courier New"/>
          <w:color w:val="A020F0"/>
          <w:sz w:val="16"/>
          <w:szCs w:val="16"/>
        </w:rPr>
        <w:t>'¿Cada cuanto se hara una iteracion de validacion? (itval): 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0249295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numval = input(</w:t>
      </w:r>
      <w:r w:rsidRPr="005D552A">
        <w:rPr>
          <w:rFonts w:ascii="Consolas" w:hAnsi="Consolas" w:cs="Courier New"/>
          <w:color w:val="A020F0"/>
          <w:sz w:val="16"/>
          <w:szCs w:val="16"/>
        </w:rPr>
        <w:t>'Numero maximo de incrementos consecutivos del error de validacion (numval): 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4BC28BA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eit = input(</w:t>
      </w:r>
      <w:r w:rsidRPr="005D552A">
        <w:rPr>
          <w:rFonts w:ascii="Consolas" w:hAnsi="Consolas" w:cs="Courier New"/>
          <w:color w:val="A020F0"/>
          <w:sz w:val="16"/>
          <w:szCs w:val="16"/>
        </w:rPr>
        <w:t>'Ingrese l valor minimo del error en una epoca (eit): 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017431E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</w:rPr>
        <w:t>'\n'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61AA55A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</w:t>
      </w:r>
    </w:p>
    <w:p w14:paraId="5EA514D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solicita la configuracion para dividir en subconjuntos</w:t>
      </w:r>
    </w:p>
    <w:p w14:paraId="7E1CE58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</w:rPr>
        <w:t>'Seleccione una de las siguientes configuraciones a trabajar:\n'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359F389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'1) 80-10-10\n'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384A3E0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'2) 70-15-15\n'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133AC8E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config = input(</w:t>
      </w:r>
      <w:r w:rsidRPr="005D552A">
        <w:rPr>
          <w:rFonts w:ascii="Consolas" w:hAnsi="Consolas" w:cs="Courier New"/>
          <w:color w:val="A020F0"/>
          <w:sz w:val="16"/>
          <w:szCs w:val="16"/>
        </w:rPr>
        <w:t>'Ingrese su seleccion: 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513ABD8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</w:t>
      </w:r>
    </w:p>
    <w:p w14:paraId="5586D6C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forman los subconjutnos de acuerdo al tipo de configuracion</w:t>
      </w:r>
    </w:p>
    <w:p w14:paraId="30EAD3E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switch</w:t>
      </w:r>
      <w:r w:rsidRPr="005D552A">
        <w:rPr>
          <w:rFonts w:ascii="Consolas" w:hAnsi="Consolas" w:cs="Courier New"/>
          <w:color w:val="000000"/>
          <w:sz w:val="16"/>
          <w:szCs w:val="16"/>
        </w:rPr>
        <w:t>(config)</w:t>
      </w:r>
    </w:p>
    <w:p w14:paraId="3BD1356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</w:rPr>
        <w:t>case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 1</w:t>
      </w:r>
    </w:p>
    <w:p w14:paraId="63FB092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num_elem_val = round(num_datos*.2); </w:t>
      </w:r>
      <w:r w:rsidRPr="005D552A">
        <w:rPr>
          <w:rFonts w:ascii="Consolas" w:hAnsi="Consolas" w:cs="Courier New"/>
          <w:color w:val="228B22"/>
          <w:sz w:val="16"/>
          <w:szCs w:val="16"/>
        </w:rPr>
        <w:t>% Numero de elementos del conjunto de validacion</w:t>
      </w:r>
    </w:p>
    <w:p w14:paraId="309C3C9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num_elem_prueba = num_elem_val; </w:t>
      </w:r>
      <w:r w:rsidRPr="005D552A">
        <w:rPr>
          <w:rFonts w:ascii="Consolas" w:hAnsi="Consolas" w:cs="Courier New"/>
          <w:color w:val="228B22"/>
          <w:sz w:val="16"/>
          <w:szCs w:val="16"/>
        </w:rPr>
        <w:t>% Numero de elementos del conjunto de prueba</w:t>
      </w:r>
    </w:p>
    <w:p w14:paraId="74CC877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num_elem_ent = num_datos - 2*num_elem_val; </w:t>
      </w:r>
      <w:r w:rsidRPr="005D552A">
        <w:rPr>
          <w:rFonts w:ascii="Consolas" w:hAnsi="Consolas" w:cs="Courier New"/>
          <w:color w:val="228B22"/>
          <w:sz w:val="16"/>
          <w:szCs w:val="16"/>
        </w:rPr>
        <w:t>% Numero de elementos del conjunto de entrenamiento</w:t>
      </w:r>
    </w:p>
    <w:p w14:paraId="6576366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case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2</w:t>
      </w:r>
    </w:p>
    <w:p w14:paraId="0310DFD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num_elem_val = round(num_datos*.15);</w:t>
      </w:r>
    </w:p>
    <w:p w14:paraId="3966E75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num_elem_prueba = num_elem_val;</w:t>
      </w:r>
    </w:p>
    <w:p w14:paraId="3BC6822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num_elem_ent = num_datos - 2*num_elem_val;</w:t>
      </w:r>
    </w:p>
    <w:p w14:paraId="497ADDF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09A22C7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disp(</w:t>
      </w:r>
      <w:r w:rsidRPr="005D552A">
        <w:rPr>
          <w:rFonts w:ascii="Consolas" w:hAnsi="Consolas" w:cs="Courier New"/>
          <w:color w:val="A020F0"/>
          <w:sz w:val="16"/>
          <w:szCs w:val="16"/>
        </w:rPr>
        <w:t>'Se usaran los siguientes tamanios en los subconjuntos:'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2D91967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</w:rPr>
        <w:t>'Conjunto de entrenamiento: %d elementos\n'</w:t>
      </w:r>
      <w:r w:rsidRPr="005D552A">
        <w:rPr>
          <w:rFonts w:ascii="Consolas" w:hAnsi="Consolas" w:cs="Courier New"/>
          <w:color w:val="000000"/>
          <w:sz w:val="16"/>
          <w:szCs w:val="16"/>
        </w:rPr>
        <w:t>,num_elem_ent);</w:t>
      </w:r>
    </w:p>
    <w:p w14:paraId="45474CD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</w:rPr>
        <w:t>'Conjunto de validacion: %d elementos\n'</w:t>
      </w:r>
      <w:r w:rsidRPr="005D552A">
        <w:rPr>
          <w:rFonts w:ascii="Consolas" w:hAnsi="Consolas" w:cs="Courier New"/>
          <w:color w:val="000000"/>
          <w:sz w:val="16"/>
          <w:szCs w:val="16"/>
        </w:rPr>
        <w:t>,num_elem_val);</w:t>
      </w:r>
    </w:p>
    <w:p w14:paraId="5B5CCC7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</w:rPr>
        <w:t>'Conjunto de prueba: %d elementos\n'</w:t>
      </w:r>
      <w:r w:rsidRPr="005D552A">
        <w:rPr>
          <w:rFonts w:ascii="Consolas" w:hAnsi="Consolas" w:cs="Courier New"/>
          <w:color w:val="000000"/>
          <w:sz w:val="16"/>
          <w:szCs w:val="16"/>
        </w:rPr>
        <w:t>,num_elem_prueba);</w:t>
      </w:r>
    </w:p>
    <w:p w14:paraId="121D000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cto_val = obtenerConjuntoDeValidacion(p,targets,num_datos,num_elem_val);</w:t>
      </w:r>
    </w:p>
    <w:p w14:paraId="7D9787C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cto_prueba = obtenerConjuntoDePrueba(p,targets,num_datos,num_elem_prueba);</w:t>
      </w:r>
    </w:p>
    <w:p w14:paraId="3940B8B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cto_ent = obtenerConjuntoDeEntrenamiento(p,targets,num_datos,num_elem_ent,cto_val,cto_prueba);</w:t>
      </w:r>
    </w:p>
    <w:p w14:paraId="02FAC25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disp(</w:t>
      </w:r>
      <w:r w:rsidRPr="005D552A">
        <w:rPr>
          <w:rFonts w:ascii="Consolas" w:hAnsi="Consolas" w:cs="Courier New"/>
          <w:color w:val="A020F0"/>
          <w:sz w:val="16"/>
          <w:szCs w:val="16"/>
        </w:rPr>
        <w:t>'Conjunto de validacion:'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68FD204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disp(cto_val);</w:t>
      </w:r>
    </w:p>
    <w:p w14:paraId="51CBF38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disp(</w:t>
      </w:r>
      <w:r w:rsidRPr="005D552A">
        <w:rPr>
          <w:rFonts w:ascii="Consolas" w:hAnsi="Consolas" w:cs="Courier New"/>
          <w:color w:val="A020F0"/>
          <w:sz w:val="16"/>
          <w:szCs w:val="16"/>
        </w:rPr>
        <w:t>'Conjunto de prueba:'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184A413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disp(cto_prueba);</w:t>
      </w:r>
    </w:p>
    <w:p w14:paraId="73B46CD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disp(</w:t>
      </w:r>
      <w:r w:rsidRPr="005D552A">
        <w:rPr>
          <w:rFonts w:ascii="Consolas" w:hAnsi="Consolas" w:cs="Courier New"/>
          <w:color w:val="A020F0"/>
          <w:sz w:val="16"/>
          <w:szCs w:val="16"/>
        </w:rPr>
        <w:t>'Conjunto de entrenamiento:'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6BBF4A3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disp(cto_ent);</w:t>
      </w:r>
    </w:p>
    <w:p w14:paraId="24900EE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</w:t>
      </w:r>
    </w:p>
    <w:p w14:paraId="4598A0C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inicializan la matriz de pesos y el vector bias con valores aleatorios</w:t>
      </w:r>
    </w:p>
    <w:p w14:paraId="0B5D3C4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lastRenderedPageBreak/>
        <w:t>% entre -1 y 1</w:t>
      </w:r>
    </w:p>
    <w:p w14:paraId="12DF246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 xml:space="preserve"> </w:t>
      </w:r>
    </w:p>
    <w:p w14:paraId="158523E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num_archivos_pesos = 1;</w:t>
      </w:r>
    </w:p>
    <w:p w14:paraId="2FBEC7C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num_archivos_bias = 1;</w:t>
      </w:r>
    </w:p>
    <w:p w14:paraId="45040BD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W = cell(num_capas,1);</w:t>
      </w:r>
    </w:p>
    <w:p w14:paraId="4747276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b = cell(num_capas,1);</w:t>
      </w:r>
    </w:p>
    <w:p w14:paraId="0FC03EC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disp(</w:t>
      </w:r>
      <w:r w:rsidRPr="005D552A">
        <w:rPr>
          <w:rFonts w:ascii="Consolas" w:hAnsi="Consolas" w:cs="Courier New"/>
          <w:color w:val="A020F0"/>
          <w:sz w:val="16"/>
          <w:szCs w:val="16"/>
        </w:rPr>
        <w:t>'Valores iniciales de las matrices:'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5D359C1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i=1:num_capas</w:t>
      </w:r>
    </w:p>
    <w:p w14:paraId="6CB19D2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temp_W = -1 + 2*rand(arq_mlp(i+1),arq_mlp(i));</w:t>
      </w:r>
    </w:p>
    <w:p w14:paraId="74E6E4F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W{i} = temp_W;</w:t>
      </w:r>
    </w:p>
    <w:p w14:paraId="58EAC50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'W_%d = 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,i);</w:t>
      </w:r>
    </w:p>
    <w:p w14:paraId="41965E2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disp(W{i});</w:t>
      </w:r>
    </w:p>
    <w:p w14:paraId="40A72DF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temp_b = -1 + (2)*rand(arq_mlp(i+1),1);</w:t>
      </w:r>
    </w:p>
    <w:p w14:paraId="689AA20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b{i} = temp_b;</w:t>
      </w:r>
    </w:p>
    <w:p w14:paraId="0F48110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'b_%d = 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,i);</w:t>
      </w:r>
    </w:p>
    <w:p w14:paraId="5AC25C3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00"/>
          <w:sz w:val="16"/>
          <w:szCs w:val="16"/>
        </w:rPr>
        <w:t>disp(b{i});</w:t>
      </w:r>
    </w:p>
    <w:p w14:paraId="6D586A9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</w:p>
    <w:p w14:paraId="73FD2C8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228B22"/>
          <w:sz w:val="16"/>
          <w:szCs w:val="16"/>
        </w:rPr>
        <w:t>% Se imprimen los valores iniciales en los archivos</w:t>
      </w:r>
    </w:p>
    <w:p w14:paraId="52A2B1A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j=1:arq_mlp(i+1)</w:t>
      </w:r>
    </w:p>
    <w:p w14:paraId="46872A5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k=1:arq_mlp(i)</w:t>
      </w:r>
    </w:p>
    <w:p w14:paraId="4A6F318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fprintf(archivos_pesos(num_archivos_pesos),</w:t>
      </w:r>
      <w:r w:rsidRPr="005D552A">
        <w:rPr>
          <w:rFonts w:ascii="Consolas" w:hAnsi="Consolas" w:cs="Courier New"/>
          <w:color w:val="A020F0"/>
          <w:sz w:val="16"/>
          <w:szCs w:val="16"/>
        </w:rPr>
        <w:t>'%f\r\n'</w:t>
      </w:r>
      <w:r w:rsidRPr="005D552A">
        <w:rPr>
          <w:rFonts w:ascii="Consolas" w:hAnsi="Consolas" w:cs="Courier New"/>
          <w:color w:val="000000"/>
          <w:sz w:val="16"/>
          <w:szCs w:val="16"/>
        </w:rPr>
        <w:t>,temp_W(j,k));</w:t>
      </w:r>
    </w:p>
    <w:p w14:paraId="26CCDD0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num_archivos_pesos = num_archivos_pesos +1;</w:t>
      </w:r>
    </w:p>
    <w:p w14:paraId="1C48BB4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2D4542D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55215CB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j=1:arq_mlp(i+1)</w:t>
      </w:r>
    </w:p>
    <w:p w14:paraId="7BEDA31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fprintf(archivos_bias(num_archivos_bias),</w:t>
      </w:r>
      <w:r w:rsidRPr="005D552A">
        <w:rPr>
          <w:rFonts w:ascii="Consolas" w:hAnsi="Consolas" w:cs="Courier New"/>
          <w:color w:val="A020F0"/>
          <w:sz w:val="16"/>
          <w:szCs w:val="16"/>
        </w:rPr>
        <w:t>'%f\r\n'</w:t>
      </w:r>
      <w:r w:rsidRPr="005D552A">
        <w:rPr>
          <w:rFonts w:ascii="Consolas" w:hAnsi="Consolas" w:cs="Courier New"/>
          <w:color w:val="000000"/>
          <w:sz w:val="16"/>
          <w:szCs w:val="16"/>
        </w:rPr>
        <w:t>,temp_b(j));</w:t>
      </w:r>
    </w:p>
    <w:p w14:paraId="6696199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num_archivos_bias = num_archivos_bias + 1;</w:t>
      </w:r>
    </w:p>
    <w:p w14:paraId="2761BD3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6BA468E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</w:p>
    <w:p w14:paraId="1D5A41A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2A95CA1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 xml:space="preserve"> </w:t>
      </w:r>
    </w:p>
    <w:p w14:paraId="4F7671B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utiliza una cell para guardar las salidas de cada capa</w:t>
      </w:r>
    </w:p>
    <w:p w14:paraId="0DF5CE3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a = cell(num_capas+1,1);</w:t>
      </w:r>
    </w:p>
    <w:p w14:paraId="29F46E5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</w:t>
      </w:r>
    </w:p>
    <w:p w14:paraId="213ADEF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utiliza una cell para guardas las sensitividades de cada capa y las</w:t>
      </w:r>
    </w:p>
    <w:p w14:paraId="6A87B8B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matrices de derivadas.</w:t>
      </w:r>
    </w:p>
    <w:p w14:paraId="73C707C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S = cell(num_capas,1);</w:t>
      </w:r>
    </w:p>
    <w:p w14:paraId="3582EE7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F_m = cell(num_capas,1);</w:t>
      </w:r>
    </w:p>
    <w:p w14:paraId="7B03C8B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X = input(</w:t>
      </w:r>
      <w:r w:rsidRPr="005D552A">
        <w:rPr>
          <w:rFonts w:ascii="Consolas" w:hAnsi="Consolas" w:cs="Courier New"/>
          <w:color w:val="A020F0"/>
          <w:sz w:val="16"/>
          <w:szCs w:val="16"/>
        </w:rPr>
        <w:t>'Presiona ENTER para comenzar el aprendizaje...'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5B37DAC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</w:t>
      </w:r>
    </w:p>
    <w:p w14:paraId="08D0535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Comienza el aprendizaje</w:t>
      </w:r>
    </w:p>
    <w:p w14:paraId="3B1AFF8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early_stopping = 0;</w:t>
      </w:r>
    </w:p>
    <w:p w14:paraId="15CA021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Err_val = 0;</w:t>
      </w:r>
    </w:p>
    <w:p w14:paraId="01BDEAB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Err_ap = 0;</w:t>
      </w:r>
    </w:p>
    <w:p w14:paraId="6DE3471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valores_graficacion_eap = zeros(itmax,1);</w:t>
      </w:r>
    </w:p>
    <w:p w14:paraId="432A8BC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valores_graficacion_eval = zeros(ceil(itmax/itval),1);</w:t>
      </w:r>
    </w:p>
    <w:p w14:paraId="5240529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count_val = 0;</w:t>
      </w:r>
    </w:p>
    <w:p w14:paraId="08AD3EC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num_it_val = 0; </w:t>
      </w:r>
      <w:r w:rsidRPr="005D552A">
        <w:rPr>
          <w:rFonts w:ascii="Consolas" w:hAnsi="Consolas" w:cs="Courier New"/>
          <w:color w:val="228B22"/>
          <w:sz w:val="16"/>
          <w:szCs w:val="16"/>
        </w:rPr>
        <w:t>% Numero de iteraciones de validacion realizadas</w:t>
      </w:r>
    </w:p>
    <w:p w14:paraId="794E1C8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it=1:itmax</w:t>
      </w:r>
    </w:p>
    <w:p w14:paraId="44AA394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num_archivos_pesos = 1;</w:t>
      </w:r>
    </w:p>
    <w:p w14:paraId="5163E33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00"/>
          <w:sz w:val="16"/>
          <w:szCs w:val="16"/>
        </w:rPr>
        <w:t>num_archivos_bias = 1;</w:t>
      </w:r>
    </w:p>
    <w:p w14:paraId="00104B9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Eap = 0; </w:t>
      </w:r>
      <w:r w:rsidRPr="005D552A">
        <w:rPr>
          <w:rFonts w:ascii="Consolas" w:hAnsi="Consolas" w:cs="Courier New"/>
          <w:color w:val="228B22"/>
          <w:sz w:val="16"/>
          <w:szCs w:val="16"/>
        </w:rPr>
        <w:t>% Error de aprendizaje</w:t>
      </w:r>
    </w:p>
    <w:p w14:paraId="0C3173F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228B22"/>
          <w:sz w:val="16"/>
          <w:szCs w:val="16"/>
        </w:rPr>
        <w:t>% Si no es una iteracion de validacion</w:t>
      </w:r>
    </w:p>
    <w:p w14:paraId="603AB1D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(mod(it,itval)~=0)</w:t>
      </w:r>
    </w:p>
    <w:p w14:paraId="46C51D7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dato=1:num_elem_ent</w:t>
      </w:r>
    </w:p>
    <w:p w14:paraId="1308A49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</w:p>
    <w:p w14:paraId="4D9E20F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a{1} = cto_ent(dato,1); </w:t>
      </w:r>
      <w:r w:rsidRPr="005D552A">
        <w:rPr>
          <w:rFonts w:ascii="Consolas" w:hAnsi="Consolas" w:cs="Courier New"/>
          <w:color w:val="228B22"/>
          <w:sz w:val="16"/>
          <w:szCs w:val="16"/>
        </w:rPr>
        <w:t>% Condicion inicial</w:t>
      </w:r>
    </w:p>
    <w:p w14:paraId="4662CEB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</w:p>
    <w:p w14:paraId="57A0098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228B22"/>
          <w:sz w:val="16"/>
          <w:szCs w:val="16"/>
        </w:rPr>
        <w:t>% Se propaga hacia adelante el elemento del cto. de</w:t>
      </w:r>
    </w:p>
    <w:p w14:paraId="319B81B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228B22"/>
          <w:sz w:val="16"/>
          <w:szCs w:val="16"/>
          <w:lang w:val="en-US"/>
        </w:rPr>
        <w:t>% entrenamiento</w:t>
      </w:r>
    </w:p>
    <w:p w14:paraId="35CB863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k=1:num_capas</w:t>
      </w:r>
    </w:p>
    <w:p w14:paraId="5BE801A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W_temp = cell2mat(W(k));</w:t>
      </w:r>
    </w:p>
    <w:p w14:paraId="6E946D8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a_temp = cell2mat(a(k));</w:t>
      </w:r>
    </w:p>
    <w:p w14:paraId="4F3B030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b_temp = cell2mat(b(k));</w:t>
      </w:r>
    </w:p>
    <w:p w14:paraId="25EEF5F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a{k+1} = funcionDeActivacion(W_temp*a_temp+b_temp,fun_capa(k));</w:t>
      </w:r>
    </w:p>
    <w:p w14:paraId="5B5DB0F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345B814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a_temp = cell2mat(a(num_capas+1));</w:t>
      </w:r>
    </w:p>
    <w:p w14:paraId="357A359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ej = cto_ent(dato,2)-a_temp;</w:t>
      </w:r>
    </w:p>
    <w:p w14:paraId="2C66A45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Eap = Eap+(ej/num_datos);</w:t>
      </w:r>
    </w:p>
    <w:p w14:paraId="78BA95A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lastRenderedPageBreak/>
        <w:t xml:space="preserve">            </w:t>
      </w:r>
    </w:p>
    <w:p w14:paraId="290D47B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228B22"/>
          <w:sz w:val="16"/>
          <w:szCs w:val="16"/>
        </w:rPr>
        <w:t>% Se calculan las sensitividades y se propagan hacia atras,</w:t>
      </w:r>
    </w:p>
    <w:p w14:paraId="7D8636E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228B22"/>
          <w:sz w:val="16"/>
          <w:szCs w:val="16"/>
        </w:rPr>
        <w:t>% es decir, inicia el backpropagation.</w:t>
      </w:r>
    </w:p>
    <w:p w14:paraId="20F48DC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F_m{num_capas} = obtenerF(fun_capa(num_capas),arq_mlp(num_capas+1),a_temp);</w:t>
      </w:r>
    </w:p>
    <w:p w14:paraId="60EF4FE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F_m_temp = cell2mat(F_m(num_capas));</w:t>
      </w:r>
    </w:p>
    <w:p w14:paraId="57D81CA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S{num_capas} = -2*F_m_temp*(ej);</w:t>
      </w:r>
    </w:p>
    <w:p w14:paraId="18CF985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m = num_capas-1:-1:1</w:t>
      </w:r>
    </w:p>
    <w:p w14:paraId="6F15315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W_temp = cell2mat(W(m+1));</w:t>
      </w:r>
    </w:p>
    <w:p w14:paraId="1B13366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a_temp = cell2mat(a(m+1));</w:t>
      </w:r>
    </w:p>
    <w:p w14:paraId="4B1B6FE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S_temp = cell2mat(S(m+1));</w:t>
      </w:r>
    </w:p>
    <w:p w14:paraId="76A1B4C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F_m{m} = obtenerF(fun_capa(m),arq_mlp(m+1),a_temp);</w:t>
      </w:r>
    </w:p>
    <w:p w14:paraId="34A0524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    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F_m_temp = cell2mat(F_m(m));</w:t>
      </w:r>
    </w:p>
    <w:p w14:paraId="0580C1D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S{m} = F_m_temp*(W_temp')*S_temp;</w:t>
      </w:r>
    </w:p>
    <w:p w14:paraId="37980A8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5ED7A45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</w:p>
    <w:p w14:paraId="11C8A7A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228B22"/>
          <w:sz w:val="16"/>
          <w:szCs w:val="16"/>
        </w:rPr>
        <w:t>% Se aplican las reglas de aprendizaje</w:t>
      </w:r>
    </w:p>
    <w:p w14:paraId="59D36EE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k=num_capas:-1:1</w:t>
      </w:r>
    </w:p>
    <w:p w14:paraId="1F53771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W_temp = cell2mat(W(k));</w:t>
      </w:r>
    </w:p>
    <w:p w14:paraId="600C133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b_temp = cell2mat(b(k));</w:t>
      </w:r>
    </w:p>
    <w:p w14:paraId="4A49A30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a_temp = cell2mat(a(k));</w:t>
      </w:r>
    </w:p>
    <w:p w14:paraId="06004E6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S_temp = cell2mat(S(k));</w:t>
      </w:r>
    </w:p>
    <w:p w14:paraId="54CBF5B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W{k} = W_temp-(alfa*S_temp*(a_temp'));</w:t>
      </w:r>
    </w:p>
    <w:p w14:paraId="2F9D7D5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b{k} = b_temp-(alfa*S_temp);</w:t>
      </w:r>
    </w:p>
    <w:p w14:paraId="47DD432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W_temp = cell2mat(W(k));</w:t>
      </w:r>
    </w:p>
    <w:p w14:paraId="0E64ED0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b_temp = cell2mat(b(k));</w:t>
      </w:r>
    </w:p>
    <w:p w14:paraId="50E60D8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24A26BD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</w:p>
    <w:p w14:paraId="060F982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1F4CFED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Err_ap = Eap;</w:t>
      </w:r>
    </w:p>
    <w:p w14:paraId="67D93C7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</w:p>
    <w:p w14:paraId="13F0C00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228B22"/>
          <w:sz w:val="16"/>
          <w:szCs w:val="16"/>
        </w:rPr>
        <w:t>% Se guarda el valor de graficación de Eap</w:t>
      </w:r>
    </w:p>
    <w:p w14:paraId="1604760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valores_graficacion_eap(it) = Eap;</w:t>
      </w:r>
    </w:p>
    <w:p w14:paraId="443008E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</w:p>
    <w:p w14:paraId="01D2B8D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228B22"/>
          <w:sz w:val="16"/>
          <w:szCs w:val="16"/>
        </w:rPr>
        <w:t xml:space="preserve">% Si es una iteracion de validacion    </w:t>
      </w:r>
    </w:p>
    <w:p w14:paraId="0C0A2D6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else</w:t>
      </w:r>
    </w:p>
    <w:p w14:paraId="7D7BC63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E_val = 0;</w:t>
      </w:r>
    </w:p>
    <w:p w14:paraId="106F427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num_it_val = num_it_val + 1;</w:t>
      </w:r>
    </w:p>
    <w:p w14:paraId="1755F04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 dato=1:num_elem_val</w:t>
      </w:r>
    </w:p>
    <w:p w14:paraId="56EEAE5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a{1} = cto_val(dato,1); </w:t>
      </w:r>
      <w:r w:rsidRPr="005D552A">
        <w:rPr>
          <w:rFonts w:ascii="Consolas" w:hAnsi="Consolas" w:cs="Courier New"/>
          <w:color w:val="228B22"/>
          <w:sz w:val="16"/>
          <w:szCs w:val="16"/>
        </w:rPr>
        <w:t>% Condicion inicial</w:t>
      </w:r>
    </w:p>
    <w:p w14:paraId="1DA38A2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228B22"/>
          <w:sz w:val="16"/>
          <w:szCs w:val="16"/>
        </w:rPr>
        <w:t>% Se propaga hacia adelante el elemento del cto. de</w:t>
      </w:r>
    </w:p>
    <w:p w14:paraId="25F7399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228B22"/>
          <w:sz w:val="16"/>
          <w:szCs w:val="16"/>
          <w:lang w:val="en-US"/>
        </w:rPr>
        <w:t>% validacion.</w:t>
      </w:r>
    </w:p>
    <w:p w14:paraId="1868CCF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k=1:num_capas</w:t>
      </w:r>
    </w:p>
    <w:p w14:paraId="078AFBC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W_temp = cell2mat(W(k));</w:t>
      </w:r>
    </w:p>
    <w:p w14:paraId="79EA3DB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a_temp = cell2mat(a(k));</w:t>
      </w:r>
    </w:p>
    <w:p w14:paraId="2A4F4ED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b_temp = cell2mat(b(k));</w:t>
      </w:r>
    </w:p>
    <w:p w14:paraId="3F900CD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a{k+1} = funcionDeActivacion(W_temp*a_temp+b_temp,fun_capa(k));</w:t>
      </w:r>
    </w:p>
    <w:p w14:paraId="14491DD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540AD8D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a_temp = cell2mat(a(num_capas+1));</w:t>
      </w:r>
    </w:p>
    <w:p w14:paraId="3F2D5CC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e_val = cto_val(dato,2)-a_temp;</w:t>
      </w:r>
    </w:p>
    <w:p w14:paraId="4A4C889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E_val = E_val+(e_val/num_elem_val);</w:t>
      </w:r>
    </w:p>
    <w:p w14:paraId="752019C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6B8B130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</w:p>
    <w:p w14:paraId="5166FFD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5D552A">
        <w:rPr>
          <w:rFonts w:ascii="Consolas" w:hAnsi="Consolas" w:cs="Courier New"/>
          <w:color w:val="228B22"/>
          <w:sz w:val="16"/>
          <w:szCs w:val="16"/>
        </w:rPr>
        <w:t>% Se guarda el valor para graficacion</w:t>
      </w:r>
    </w:p>
    <w:p w14:paraId="7771A96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valores_graficacion_eval(it) = E_val;</w:t>
      </w:r>
    </w:p>
    <w:p w14:paraId="5E7CCD8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</w:p>
    <w:p w14:paraId="74E495B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count_val == 0</w:t>
      </w:r>
    </w:p>
    <w:p w14:paraId="0050951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Err_val = E_val;</w:t>
      </w:r>
    </w:p>
    <w:p w14:paraId="2E74D79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count_val = count_val+1;</w:t>
      </w:r>
    </w:p>
    <w:p w14:paraId="537FB13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'Count val = %d\n'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,count_val);</w:t>
      </w:r>
    </w:p>
    <w:p w14:paraId="64BD9E4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else</w:t>
      </w:r>
    </w:p>
    <w:p w14:paraId="596D34A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E_val &gt; Err_val</w:t>
      </w:r>
    </w:p>
    <w:p w14:paraId="4D8A9D8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Err_val = E_val;</w:t>
      </w:r>
    </w:p>
    <w:p w14:paraId="59C90A5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count_val = count_val+1;</w:t>
      </w:r>
    </w:p>
    <w:p w14:paraId="109FB44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'Count val = %d\n'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,count_val);</w:t>
      </w:r>
    </w:p>
    <w:p w14:paraId="59D4ED5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count_val == numval</w:t>
      </w:r>
    </w:p>
    <w:p w14:paraId="58A2677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    early_stopping = 1;</w:t>
      </w:r>
    </w:p>
    <w:p w14:paraId="69673A6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    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'Early stopping en iteracion %d\n'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,it);</w:t>
      </w:r>
    </w:p>
    <w:p w14:paraId="3838984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break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6E359B6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1996A0B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lastRenderedPageBreak/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else</w:t>
      </w:r>
    </w:p>
    <w:p w14:paraId="429F990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Err_val = 0;</w:t>
      </w:r>
    </w:p>
    <w:p w14:paraId="7FBE0BC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count_val = 0;</w:t>
      </w:r>
    </w:p>
    <w:p w14:paraId="38D810D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'Count val = %d\n'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,count_val);</w:t>
      </w:r>
    </w:p>
    <w:p w14:paraId="540ADFB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4034967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3C7D352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2A6D4F3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</w:p>
    <w:p w14:paraId="3E85E63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228B22"/>
          <w:sz w:val="16"/>
          <w:szCs w:val="16"/>
        </w:rPr>
        <w:t>% Se imprimen los valores de pesos y bias modificados a archivo</w:t>
      </w:r>
    </w:p>
    <w:p w14:paraId="31DD02D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num_archivos_pesos = 1;</w:t>
      </w:r>
    </w:p>
    <w:p w14:paraId="06C3344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num_archivos_bias = 1;</w:t>
      </w:r>
    </w:p>
    <w:p w14:paraId="09B8209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k=num_capas:-1:1</w:t>
      </w:r>
    </w:p>
    <w:p w14:paraId="77C61FA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W_temp = cell2mat(W(k));</w:t>
      </w:r>
    </w:p>
    <w:p w14:paraId="06BA619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b_temp = cell2mat(b(k));</w:t>
      </w:r>
    </w:p>
    <w:p w14:paraId="373E3EE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j=1:arq_mlp(k+1)</w:t>
      </w:r>
    </w:p>
    <w:p w14:paraId="6A0049C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l=1:arq_mlp(k)</w:t>
      </w:r>
    </w:p>
    <w:p w14:paraId="281C69E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fprintf(archivos_pesos(num_archivos_pesos),</w:t>
      </w:r>
      <w:r w:rsidRPr="005D552A">
        <w:rPr>
          <w:rFonts w:ascii="Consolas" w:hAnsi="Consolas" w:cs="Courier New"/>
          <w:color w:val="A020F0"/>
          <w:sz w:val="16"/>
          <w:szCs w:val="16"/>
        </w:rPr>
        <w:t>'%f\r\n'</w:t>
      </w:r>
      <w:r w:rsidRPr="005D552A">
        <w:rPr>
          <w:rFonts w:ascii="Consolas" w:hAnsi="Consolas" w:cs="Courier New"/>
          <w:color w:val="000000"/>
          <w:sz w:val="16"/>
          <w:szCs w:val="16"/>
        </w:rPr>
        <w:t>,W_temp(j,l));</w:t>
      </w:r>
    </w:p>
    <w:p w14:paraId="6516DB3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    num_archivos_pesos = num_archivos_pesos +1;</w:t>
      </w:r>
    </w:p>
    <w:p w14:paraId="38E4BE3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3A616F9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47039FA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j=1:arq_mlp(k+1)</w:t>
      </w:r>
    </w:p>
    <w:p w14:paraId="71104CF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fprintf(archivos_bias(num_archivos_bias),</w:t>
      </w:r>
      <w:r w:rsidRPr="005D552A">
        <w:rPr>
          <w:rFonts w:ascii="Consolas" w:hAnsi="Consolas" w:cs="Courier New"/>
          <w:color w:val="A020F0"/>
          <w:sz w:val="16"/>
          <w:szCs w:val="16"/>
        </w:rPr>
        <w:t>'%f\r\n'</w:t>
      </w:r>
      <w:r w:rsidRPr="005D552A">
        <w:rPr>
          <w:rFonts w:ascii="Consolas" w:hAnsi="Consolas" w:cs="Courier New"/>
          <w:color w:val="000000"/>
          <w:sz w:val="16"/>
          <w:szCs w:val="16"/>
        </w:rPr>
        <w:t>,b_temp(j));</w:t>
      </w:r>
    </w:p>
    <w:p w14:paraId="1965794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num_archivos_bias = num_archivos_bias + 1;</w:t>
      </w:r>
    </w:p>
    <w:p w14:paraId="64EA284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061902D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088DD48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</w:p>
    <w:p w14:paraId="441F3F9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228B22"/>
          <w:sz w:val="16"/>
          <w:szCs w:val="16"/>
        </w:rPr>
        <w:t>% Se comprueban las condiciones de finalizacion</w:t>
      </w:r>
    </w:p>
    <w:p w14:paraId="7DD884E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 Eap &lt; eit &amp;&amp; Eap &gt; 0</w:t>
      </w:r>
    </w:p>
    <w:p w14:paraId="766FC9C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fprintf(</w:t>
      </w:r>
      <w:r w:rsidRPr="005D552A">
        <w:rPr>
          <w:rFonts w:ascii="Consolas" w:hAnsi="Consolas" w:cs="Courier New"/>
          <w:color w:val="A020F0"/>
          <w:sz w:val="16"/>
          <w:szCs w:val="16"/>
        </w:rPr>
        <w:t>'Aprendizaje exitoso en la iteracion %d\n'</w:t>
      </w:r>
      <w:r w:rsidRPr="005D552A">
        <w:rPr>
          <w:rFonts w:ascii="Consolas" w:hAnsi="Consolas" w:cs="Courier New"/>
          <w:color w:val="000000"/>
          <w:sz w:val="16"/>
          <w:szCs w:val="16"/>
        </w:rPr>
        <w:t>,it);</w:t>
      </w:r>
    </w:p>
    <w:p w14:paraId="399D40F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</w:rPr>
        <w:t>break</w:t>
      </w:r>
      <w:r w:rsidRPr="005D552A">
        <w:rPr>
          <w:rFonts w:ascii="Consolas" w:hAnsi="Consolas" w:cs="Courier New"/>
          <w:color w:val="000000"/>
          <w:sz w:val="16"/>
          <w:szCs w:val="16"/>
        </w:rPr>
        <w:t>;</w:t>
      </w:r>
    </w:p>
    <w:p w14:paraId="60D33EC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231CC88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2245307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 xml:space="preserve"> </w:t>
      </w:r>
    </w:p>
    <w:p w14:paraId="53612E2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imprimen a archivo los ultimos valores de pesos y bias de cada capa</w:t>
      </w:r>
    </w:p>
    <w:p w14:paraId="52338D3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 early_stopping == 1</w:t>
      </w:r>
    </w:p>
    <w:p w14:paraId="1EBD600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imprimen los valores de pesos y bias modificados a archivo</w:t>
      </w:r>
    </w:p>
    <w:p w14:paraId="6219DFB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num_archivos_pesos = 1;</w:t>
      </w:r>
    </w:p>
    <w:p w14:paraId="15A8039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num_archivos_bias = 1;</w:t>
      </w:r>
    </w:p>
    <w:p w14:paraId="699D78D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k=num_capas:-1:1</w:t>
      </w:r>
    </w:p>
    <w:p w14:paraId="5932900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W_temp = cell2mat(W(k));</w:t>
      </w:r>
    </w:p>
    <w:p w14:paraId="03CD0D6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b_temp = cell2mat(b(k));</w:t>
      </w:r>
    </w:p>
    <w:p w14:paraId="6C88EC1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j=1:arq_mlp(k+1)</w:t>
      </w:r>
    </w:p>
    <w:p w14:paraId="5BD6BC0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l=1:arq_mlp(k)</w:t>
      </w:r>
    </w:p>
    <w:p w14:paraId="57F8018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fprintf(archivos_pesos(num_archivos_pesos),</w:t>
      </w:r>
      <w:r w:rsidRPr="005D552A">
        <w:rPr>
          <w:rFonts w:ascii="Consolas" w:hAnsi="Consolas" w:cs="Courier New"/>
          <w:color w:val="A020F0"/>
          <w:sz w:val="16"/>
          <w:szCs w:val="16"/>
        </w:rPr>
        <w:t>'%f\r\n'</w:t>
      </w:r>
      <w:r w:rsidRPr="005D552A">
        <w:rPr>
          <w:rFonts w:ascii="Consolas" w:hAnsi="Consolas" w:cs="Courier New"/>
          <w:color w:val="000000"/>
          <w:sz w:val="16"/>
          <w:szCs w:val="16"/>
        </w:rPr>
        <w:t>,W_temp(j,l));</w:t>
      </w:r>
    </w:p>
    <w:p w14:paraId="605F7F9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    num_archivos_pesos = num_archivos_pesos +1;</w:t>
      </w:r>
    </w:p>
    <w:p w14:paraId="4AAEC51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2DCC835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19D65A2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j=1:arq_mlp(k+1)</w:t>
      </w:r>
    </w:p>
    <w:p w14:paraId="4F4C2AB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fprintf(archivos_bias(num_archivos_bias),</w:t>
      </w:r>
      <w:r w:rsidRPr="005D552A">
        <w:rPr>
          <w:rFonts w:ascii="Consolas" w:hAnsi="Consolas" w:cs="Courier New"/>
          <w:color w:val="A020F0"/>
          <w:sz w:val="16"/>
          <w:szCs w:val="16"/>
        </w:rPr>
        <w:t>'%f\r\n'</w:t>
      </w:r>
      <w:r w:rsidRPr="005D552A">
        <w:rPr>
          <w:rFonts w:ascii="Consolas" w:hAnsi="Consolas" w:cs="Courier New"/>
          <w:color w:val="000000"/>
          <w:sz w:val="16"/>
          <w:szCs w:val="16"/>
        </w:rPr>
        <w:t>,b_temp(j));</w:t>
      </w:r>
    </w:p>
    <w:p w14:paraId="38102F1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num_archivos_bias = num_archivos_bias + 1;</w:t>
      </w:r>
    </w:p>
    <w:p w14:paraId="5FEC239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011DDFE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7222588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2AAC4B0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 xml:space="preserve"> </w:t>
      </w:r>
    </w:p>
    <w:p w14:paraId="2EC7324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cierran los archivos de valores de graficacion de pesos y bias</w:t>
      </w:r>
    </w:p>
    <w:p w14:paraId="2AE05C0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i=1:num_archivos_pesos_total</w:t>
      </w:r>
    </w:p>
    <w:p w14:paraId="7C37660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fclose(archivos_pesos(i));</w:t>
      </w:r>
    </w:p>
    <w:p w14:paraId="7451696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7244F52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i=1:num_archivos_bias_total</w:t>
      </w:r>
    </w:p>
    <w:p w14:paraId="5A7E7CB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00"/>
          <w:sz w:val="16"/>
          <w:szCs w:val="16"/>
        </w:rPr>
        <w:t>fclose(archivos_bias(i));</w:t>
      </w:r>
    </w:p>
    <w:p w14:paraId="4183495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64A0F4F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 xml:space="preserve"> </w:t>
      </w:r>
    </w:p>
    <w:p w14:paraId="0DE3166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propaga el conjunto de prueba</w:t>
      </w:r>
    </w:p>
    <w:p w14:paraId="5BDE4ED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Ep = 0; </w:t>
      </w:r>
      <w:r w:rsidRPr="005D552A">
        <w:rPr>
          <w:rFonts w:ascii="Consolas" w:hAnsi="Consolas" w:cs="Courier New"/>
          <w:color w:val="228B22"/>
          <w:sz w:val="16"/>
          <w:szCs w:val="16"/>
        </w:rPr>
        <w:t>% Error de prueba</w:t>
      </w:r>
    </w:p>
    <w:p w14:paraId="7A848D5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salida_red = zeros(num_elem_prueba,1);</w:t>
      </w:r>
    </w:p>
    <w:p w14:paraId="4A30062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 i=1:num_elem_prueba</w:t>
      </w:r>
    </w:p>
    <w:p w14:paraId="2F689FD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a{1} = cto_prueba(i,1); </w:t>
      </w:r>
      <w:r w:rsidRPr="005D552A">
        <w:rPr>
          <w:rFonts w:ascii="Consolas" w:hAnsi="Consolas" w:cs="Courier New"/>
          <w:color w:val="228B22"/>
          <w:sz w:val="16"/>
          <w:szCs w:val="16"/>
        </w:rPr>
        <w:t>% Condicion inicial</w:t>
      </w:r>
    </w:p>
    <w:p w14:paraId="5BC9ED1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228B22"/>
          <w:sz w:val="16"/>
          <w:szCs w:val="16"/>
        </w:rPr>
        <w:t>% Se propaga hacia adelante el elemento del cto. de</w:t>
      </w:r>
    </w:p>
    <w:p w14:paraId="6C99D60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228B22"/>
          <w:sz w:val="16"/>
          <w:szCs w:val="16"/>
          <w:lang w:val="en-US"/>
        </w:rPr>
        <w:t>% entrenamiento</w:t>
      </w:r>
    </w:p>
    <w:p w14:paraId="64B4FE1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lastRenderedPageBreak/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k=1:num_capas</w:t>
      </w:r>
    </w:p>
    <w:p w14:paraId="0E83DA7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W_temp = cell2mat(W(k));</w:t>
      </w:r>
    </w:p>
    <w:p w14:paraId="736116F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a_temp = cell2mat(a(k));</w:t>
      </w:r>
    </w:p>
    <w:p w14:paraId="6EBA043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b_temp = cell2mat(b(k));</w:t>
      </w:r>
    </w:p>
    <w:p w14:paraId="7140F57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>a{k+1} = funcionDeActivacion(W_temp*a_temp+b_temp,fun_capa(k));</w:t>
      </w:r>
    </w:p>
    <w:p w14:paraId="6415D2A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3440788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dato_entrada = cell2mat(a(1));</w:t>
      </w:r>
    </w:p>
    <w:p w14:paraId="285D0E5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a_temp = cell2mat(a(num_capas+1));</w:t>
      </w:r>
    </w:p>
    <w:p w14:paraId="14FCE38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00"/>
          <w:sz w:val="16"/>
          <w:szCs w:val="16"/>
        </w:rPr>
        <w:t>Ep = Ep+(1/num_elem_prueba)*(cto_prueba(i,2)-a_temp);</w:t>
      </w:r>
    </w:p>
    <w:p w14:paraId="44B1481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salida_red(i) = a_temp;</w:t>
      </w:r>
    </w:p>
    <w:p w14:paraId="6026C3D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4A32E44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 xml:space="preserve"> </w:t>
      </w:r>
    </w:p>
    <w:p w14:paraId="1D6BFF8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imprimen los valores finales de Eap, Ep y Eval</w:t>
      </w:r>
    </w:p>
    <w:p w14:paraId="5336134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'Eap = %f\n'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,Err_ap);</w:t>
      </w:r>
    </w:p>
    <w:p w14:paraId="5C8DE6E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'Eval = %f\n'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,Err_val);</w:t>
      </w:r>
    </w:p>
    <w:p w14:paraId="4AE0058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fprintf(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'Ep = %f\n'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,Ep);</w:t>
      </w:r>
    </w:p>
    <w:p w14:paraId="0F41158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</w:t>
      </w:r>
    </w:p>
    <w:p w14:paraId="4EE40E8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Graficacion del conjunto de prueba, se muestran los targets contra los</w:t>
      </w:r>
    </w:p>
    <w:p w14:paraId="1E0DF7C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resultados de la red.</w:t>
      </w:r>
    </w:p>
    <w:p w14:paraId="18E789F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figure</w:t>
      </w:r>
    </w:p>
    <w:p w14:paraId="05A4F8E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rango = cto_prueba(:,1);</w:t>
      </w:r>
    </w:p>
    <w:p w14:paraId="24ECF7B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s1 = scatter(rango,salida_red,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'd'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31E87D8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s1.MarkerFaceColor = [0 0 1];</w:t>
      </w:r>
    </w:p>
    <w:p w14:paraId="3F25620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s1.MarkerEdgeColor =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'b'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182EEEF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grid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on</w:t>
      </w:r>
    </w:p>
    <w:p w14:paraId="5B92C26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hold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on</w:t>
      </w:r>
    </w:p>
    <w:p w14:paraId="28383A7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s2 = scatter(rango,cto_prueba(:,2));</w:t>
      </w:r>
    </w:p>
    <w:p w14:paraId="1026B8C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s2.MarkerFaceColor = [1 0 1];</w:t>
      </w:r>
    </w:p>
    <w:p w14:paraId="388C495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s2.MarkerEdgeColor =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'm'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78E689A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title(</w:t>
      </w:r>
      <w:r w:rsidRPr="005D552A">
        <w:rPr>
          <w:rFonts w:ascii="Consolas" w:hAnsi="Consolas" w:cs="Courier New"/>
          <w:color w:val="A020F0"/>
          <w:sz w:val="16"/>
          <w:szCs w:val="16"/>
        </w:rPr>
        <w:t>'Target v.s. Salida de la red'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3F3B15C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ylabel(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'f(p)'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58BFF60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xlabel(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'p'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574DFF8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lgd = legend(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'Salida de la red'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'Target'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'Location'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'northeastoutside'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66508C1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title(lgd,</w:t>
      </w:r>
      <w:r w:rsidRPr="005D552A">
        <w:rPr>
          <w:rFonts w:ascii="Consolas" w:hAnsi="Consolas" w:cs="Courier New"/>
          <w:color w:val="A020F0"/>
          <w:sz w:val="16"/>
          <w:szCs w:val="16"/>
        </w:rPr>
        <w:t>'Simbología'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3B1C764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hold </w:t>
      </w:r>
      <w:r w:rsidRPr="005D552A">
        <w:rPr>
          <w:rFonts w:ascii="Consolas" w:hAnsi="Consolas" w:cs="Courier New"/>
          <w:color w:val="A020F0"/>
          <w:sz w:val="16"/>
          <w:szCs w:val="16"/>
        </w:rPr>
        <w:t>off</w:t>
      </w:r>
    </w:p>
    <w:p w14:paraId="4DF3372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A020F0"/>
          <w:sz w:val="16"/>
          <w:szCs w:val="16"/>
        </w:rPr>
        <w:t xml:space="preserve"> </w:t>
      </w:r>
    </w:p>
    <w:p w14:paraId="06986C9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 Se grafica la evolucion de los errores de aprendizaje y validacion por</w:t>
      </w:r>
    </w:p>
    <w:p w14:paraId="208B0CB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228B22"/>
          <w:sz w:val="16"/>
          <w:szCs w:val="16"/>
          <w:lang w:val="en-US"/>
        </w:rPr>
        <w:t>% epoca.</w:t>
      </w:r>
    </w:p>
    <w:p w14:paraId="117387D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figure</w:t>
      </w:r>
    </w:p>
    <w:p w14:paraId="1830431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rango = 1:1:it;</w:t>
      </w:r>
    </w:p>
    <w:p w14:paraId="0E8B85D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rango2 = itval:itval:num_it_val*itval;</w:t>
      </w:r>
    </w:p>
    <w:p w14:paraId="199ADFA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s1 = scatter(rango2,valores_graficacion_eval(itval:itval:num_it_val*itval,1),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'd'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6581D86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s1.MarkerFaceColor = [1 0 0];</w:t>
      </w:r>
    </w:p>
    <w:p w14:paraId="415730F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s1.MarkerEdgeColor =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'r'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48FD8BB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grid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on</w:t>
      </w:r>
    </w:p>
    <w:p w14:paraId="41E65A4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hold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on</w:t>
      </w:r>
    </w:p>
    <w:p w14:paraId="3D222B5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s2 = scatter(rango,valores_graficacion_eap(1:it,1));</w:t>
      </w:r>
    </w:p>
    <w:p w14:paraId="62E652E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s2.MarkerFaceColor = [0 1 0];</w:t>
      </w:r>
    </w:p>
    <w:p w14:paraId="3906F94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s2.MarkerEdgeColor = </w:t>
      </w:r>
      <w:r w:rsidRPr="005D552A">
        <w:rPr>
          <w:rFonts w:ascii="Consolas" w:hAnsi="Consolas" w:cs="Courier New"/>
          <w:color w:val="A020F0"/>
          <w:sz w:val="16"/>
          <w:szCs w:val="16"/>
        </w:rPr>
        <w:t>'g'</w:t>
      </w:r>
      <w:r w:rsidRPr="005D552A">
        <w:rPr>
          <w:rFonts w:ascii="Consolas" w:hAnsi="Consolas" w:cs="Courier New"/>
          <w:color w:val="000000"/>
          <w:sz w:val="16"/>
          <w:szCs w:val="16"/>
        </w:rPr>
        <w:t>;</w:t>
      </w:r>
    </w:p>
    <w:p w14:paraId="5B96DE3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title(</w:t>
      </w:r>
      <w:r w:rsidRPr="005D552A">
        <w:rPr>
          <w:rFonts w:ascii="Consolas" w:hAnsi="Consolas" w:cs="Courier New"/>
          <w:color w:val="A020F0"/>
          <w:sz w:val="16"/>
          <w:szCs w:val="16"/>
        </w:rPr>
        <w:t>'Error de aprendizaje y Error de validacion'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45D76BE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ylabel(</w:t>
      </w:r>
      <w:r w:rsidRPr="005D552A">
        <w:rPr>
          <w:rFonts w:ascii="Consolas" w:hAnsi="Consolas" w:cs="Courier New"/>
          <w:color w:val="A020F0"/>
          <w:sz w:val="16"/>
          <w:szCs w:val="16"/>
        </w:rPr>
        <w:t>'Valor del error'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7454205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xlabel(</w:t>
      </w:r>
      <w:r w:rsidRPr="005D552A">
        <w:rPr>
          <w:rFonts w:ascii="Consolas" w:hAnsi="Consolas" w:cs="Courier New"/>
          <w:color w:val="A020F0"/>
          <w:sz w:val="16"/>
          <w:szCs w:val="16"/>
        </w:rPr>
        <w:t>'Iteracion'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5A68864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lgd = legend(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'Eval'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'Eap'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'Location'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'northeastoutside'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76F3931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title(lgd,</w:t>
      </w:r>
      <w:r w:rsidRPr="005D552A">
        <w:rPr>
          <w:rFonts w:ascii="Consolas" w:hAnsi="Consolas" w:cs="Courier New"/>
          <w:color w:val="A020F0"/>
          <w:sz w:val="16"/>
          <w:szCs w:val="16"/>
        </w:rPr>
        <w:t>'Simbología'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795E3ED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hold </w:t>
      </w:r>
      <w:r w:rsidRPr="005D552A">
        <w:rPr>
          <w:rFonts w:ascii="Consolas" w:hAnsi="Consolas" w:cs="Courier New"/>
          <w:color w:val="A020F0"/>
          <w:sz w:val="16"/>
          <w:szCs w:val="16"/>
        </w:rPr>
        <w:t>off</w:t>
      </w:r>
    </w:p>
    <w:p w14:paraId="2F9D3FD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A020F0"/>
          <w:sz w:val="16"/>
          <w:szCs w:val="16"/>
        </w:rPr>
        <w:t xml:space="preserve"> </w:t>
      </w:r>
    </w:p>
    <w:p w14:paraId="3EA688C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%Se grafica la evolucion de los pesos</w:t>
      </w:r>
    </w:p>
    <w:p w14:paraId="15D8F45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rango = 0:1:it;</w:t>
      </w:r>
    </w:p>
    <w:p w14:paraId="3F223EC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i=1:num_capas</w:t>
      </w:r>
    </w:p>
    <w:p w14:paraId="1FCEAF8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00"/>
          <w:sz w:val="16"/>
          <w:szCs w:val="16"/>
        </w:rPr>
        <w:t>figure</w:t>
      </w:r>
    </w:p>
    <w:p w14:paraId="5730D57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path = strcat(pwd,</w:t>
      </w:r>
      <w:r w:rsidRPr="005D552A">
        <w:rPr>
          <w:rFonts w:ascii="Consolas" w:hAnsi="Consolas" w:cs="Courier New"/>
          <w:color w:val="A020F0"/>
          <w:sz w:val="16"/>
          <w:szCs w:val="16"/>
        </w:rPr>
        <w:t>'/Valores-de-Graficacion/Capa-'</w:t>
      </w:r>
      <w:r w:rsidRPr="005D552A">
        <w:rPr>
          <w:rFonts w:ascii="Consolas" w:hAnsi="Consolas" w:cs="Courier New"/>
          <w:color w:val="000000"/>
          <w:sz w:val="16"/>
          <w:szCs w:val="16"/>
        </w:rPr>
        <w:t>,num2str(i),</w:t>
      </w:r>
      <w:r w:rsidRPr="005D552A">
        <w:rPr>
          <w:rFonts w:ascii="Consolas" w:hAnsi="Consolas" w:cs="Courier New"/>
          <w:color w:val="A020F0"/>
          <w:sz w:val="16"/>
          <w:szCs w:val="16"/>
        </w:rPr>
        <w:t>'/Pesos/'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07790C2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j=1:arq_mlp(i+1)</w:t>
      </w:r>
    </w:p>
    <w:p w14:paraId="49D3B4D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k=1:arq_mlp(i)</w:t>
      </w:r>
    </w:p>
    <w:p w14:paraId="59CD8E4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archivo_pesos = strcat(path,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'/pesos'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,num2str(j),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'_'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,num2str(k),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'.txt'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3DD8CC8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simb = strcat(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'W('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,num2str(j),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','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,num2str(k),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')'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412C405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evolucion_pesos = importdata(archivo_pesos); </w:t>
      </w:r>
      <w:r w:rsidRPr="005D552A">
        <w:rPr>
          <w:rFonts w:ascii="Consolas" w:hAnsi="Consolas" w:cs="Courier New"/>
          <w:color w:val="228B22"/>
          <w:sz w:val="16"/>
          <w:szCs w:val="16"/>
        </w:rPr>
        <w:t>% Identificador para la grafica</w:t>
      </w:r>
    </w:p>
    <w:p w14:paraId="59AD6B3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plot(rango,evolucion_pesos',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'DisplayName'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,simb);</w:t>
      </w:r>
    </w:p>
    <w:p w14:paraId="6CF7623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hold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on</w:t>
      </w:r>
    </w:p>
    <w:p w14:paraId="697ECEA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grid </w:t>
      </w:r>
      <w:r w:rsidRPr="005D552A">
        <w:rPr>
          <w:rFonts w:ascii="Consolas" w:hAnsi="Consolas" w:cs="Courier New"/>
          <w:color w:val="A020F0"/>
          <w:sz w:val="16"/>
          <w:szCs w:val="16"/>
        </w:rPr>
        <w:t>on</w:t>
      </w:r>
    </w:p>
    <w:p w14:paraId="40CA1F2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lastRenderedPageBreak/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2519F02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6F1E47C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titulo = strcat(</w:t>
      </w:r>
      <w:r w:rsidRPr="005D552A">
        <w:rPr>
          <w:rFonts w:ascii="Consolas" w:hAnsi="Consolas" w:cs="Courier New"/>
          <w:color w:val="A020F0"/>
          <w:sz w:val="16"/>
          <w:szCs w:val="16"/>
        </w:rPr>
        <w:t>'Evolucion de los pesos de la capa'</w:t>
      </w:r>
      <w:r w:rsidRPr="005D552A">
        <w:rPr>
          <w:rFonts w:ascii="Consolas" w:hAnsi="Consolas" w:cs="Courier New"/>
          <w:color w:val="000000"/>
          <w:sz w:val="16"/>
          <w:szCs w:val="16"/>
        </w:rPr>
        <w:t>,{</w:t>
      </w:r>
      <w:r w:rsidRPr="005D552A">
        <w:rPr>
          <w:rFonts w:ascii="Consolas" w:hAnsi="Consolas" w:cs="Courier New"/>
          <w:color w:val="A020F0"/>
          <w:sz w:val="16"/>
          <w:szCs w:val="16"/>
        </w:rPr>
        <w:t>' '</w:t>
      </w:r>
      <w:r w:rsidRPr="005D552A">
        <w:rPr>
          <w:rFonts w:ascii="Consolas" w:hAnsi="Consolas" w:cs="Courier New"/>
          <w:color w:val="000000"/>
          <w:sz w:val="16"/>
          <w:szCs w:val="16"/>
        </w:rPr>
        <w:t>},num2str(i));</w:t>
      </w:r>
    </w:p>
    <w:p w14:paraId="77B5828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title(titulo);</w:t>
      </w:r>
    </w:p>
    <w:p w14:paraId="095E377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ylabel(</w:t>
      </w:r>
      <w:r w:rsidRPr="005D552A">
        <w:rPr>
          <w:rFonts w:ascii="Consolas" w:hAnsi="Consolas" w:cs="Courier New"/>
          <w:color w:val="A020F0"/>
          <w:sz w:val="16"/>
          <w:szCs w:val="16"/>
        </w:rPr>
        <w:t>'Valor de los pesos'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7E82746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xlabel(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'Iteracion'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6DB922C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lgd = legend(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'show'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'Location'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'northeastoutside'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72793570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title(lgd,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'Simbología'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2F040C97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hold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off</w:t>
      </w:r>
    </w:p>
    <w:p w14:paraId="4963BCE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125368D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 xml:space="preserve"> </w:t>
      </w:r>
    </w:p>
    <w:p w14:paraId="24E93E3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228B22"/>
          <w:sz w:val="16"/>
          <w:szCs w:val="16"/>
        </w:rPr>
        <w:t>%Se grafica la evolucion de los bias</w:t>
      </w:r>
    </w:p>
    <w:p w14:paraId="2305B75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rango = 0:1:it;</w:t>
      </w:r>
    </w:p>
    <w:p w14:paraId="2D56CD1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i=1:num_capas</w:t>
      </w:r>
    </w:p>
    <w:p w14:paraId="760687F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figure</w:t>
      </w:r>
    </w:p>
    <w:p w14:paraId="739B6A7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path = strcat(pwd,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'/Valores-de-Graficacion/Capa-'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,num2str(i),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'/bias/'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2C515A8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j=1:arq_mlp(i+1)</w:t>
      </w:r>
    </w:p>
    <w:p w14:paraId="480B0FD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archivo_bias = strcat(path,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'/bias'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,num2str(j),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'.txt'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6B6C5FC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simb = strcat(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'b('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,num2str(j),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')'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37A46FD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evolucion_bias = importdata(archivo_bias); </w:t>
      </w:r>
      <w:r w:rsidRPr="005D552A">
        <w:rPr>
          <w:rFonts w:ascii="Consolas" w:hAnsi="Consolas" w:cs="Courier New"/>
          <w:color w:val="228B22"/>
          <w:sz w:val="16"/>
          <w:szCs w:val="16"/>
        </w:rPr>
        <w:t>% Identificador para la grafica</w:t>
      </w:r>
    </w:p>
    <w:p w14:paraId="3A62D39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plot(rango,evolucion_bias',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'DisplayName'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,simb);</w:t>
      </w:r>
    </w:p>
    <w:p w14:paraId="7C5BE47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hold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on</w:t>
      </w:r>
    </w:p>
    <w:p w14:paraId="6C5904FE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grid </w:t>
      </w:r>
      <w:r w:rsidRPr="005D552A">
        <w:rPr>
          <w:rFonts w:ascii="Consolas" w:hAnsi="Consolas" w:cs="Courier New"/>
          <w:color w:val="A020F0"/>
          <w:sz w:val="16"/>
          <w:szCs w:val="16"/>
        </w:rPr>
        <w:t>on</w:t>
      </w:r>
    </w:p>
    <w:p w14:paraId="2E217B0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5579DE5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titulo = strcat(</w:t>
      </w:r>
      <w:r w:rsidRPr="005D552A">
        <w:rPr>
          <w:rFonts w:ascii="Consolas" w:hAnsi="Consolas" w:cs="Courier New"/>
          <w:color w:val="A020F0"/>
          <w:sz w:val="16"/>
          <w:szCs w:val="16"/>
        </w:rPr>
        <w:t>'Evolucion de los bias de la capa'</w:t>
      </w:r>
      <w:r w:rsidRPr="005D552A">
        <w:rPr>
          <w:rFonts w:ascii="Consolas" w:hAnsi="Consolas" w:cs="Courier New"/>
          <w:color w:val="000000"/>
          <w:sz w:val="16"/>
          <w:szCs w:val="16"/>
        </w:rPr>
        <w:t>,{</w:t>
      </w:r>
      <w:r w:rsidRPr="005D552A">
        <w:rPr>
          <w:rFonts w:ascii="Consolas" w:hAnsi="Consolas" w:cs="Courier New"/>
          <w:color w:val="A020F0"/>
          <w:sz w:val="16"/>
          <w:szCs w:val="16"/>
        </w:rPr>
        <w:t>' '</w:t>
      </w:r>
      <w:r w:rsidRPr="005D552A">
        <w:rPr>
          <w:rFonts w:ascii="Consolas" w:hAnsi="Consolas" w:cs="Courier New"/>
          <w:color w:val="000000"/>
          <w:sz w:val="16"/>
          <w:szCs w:val="16"/>
        </w:rPr>
        <w:t>},num2str(i));</w:t>
      </w:r>
    </w:p>
    <w:p w14:paraId="3F54644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title(titulo);</w:t>
      </w:r>
    </w:p>
    <w:p w14:paraId="2399125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ylabel(</w:t>
      </w:r>
      <w:r w:rsidRPr="005D552A">
        <w:rPr>
          <w:rFonts w:ascii="Consolas" w:hAnsi="Consolas" w:cs="Courier New"/>
          <w:color w:val="A020F0"/>
          <w:sz w:val="16"/>
          <w:szCs w:val="16"/>
        </w:rPr>
        <w:t>'Valor de los bias'</w:t>
      </w:r>
      <w:r w:rsidRPr="005D552A">
        <w:rPr>
          <w:rFonts w:ascii="Consolas" w:hAnsi="Consolas" w:cs="Courier New"/>
          <w:color w:val="000000"/>
          <w:sz w:val="16"/>
          <w:szCs w:val="16"/>
        </w:rPr>
        <w:t>);</w:t>
      </w:r>
    </w:p>
    <w:p w14:paraId="4260DC0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xlabel(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'Iteracion'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18E51B1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lgd = legend(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'show'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'Location'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'northeastoutside'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284DC79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title(lgd,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'Simbología'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4AEF554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hold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off</w:t>
      </w:r>
    </w:p>
    <w:p w14:paraId="5AA6978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4410B62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 xml:space="preserve"> </w:t>
      </w:r>
    </w:p>
    <w:p w14:paraId="50286C9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i=1:num_capas</w:t>
      </w:r>
    </w:p>
    <w:p w14:paraId="39DA3A04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path = strcat(pwd,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'/Resultados-finales/Capa-'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,num2str(i),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'/'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03F0738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~exist(path,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'dir'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</w:t>
      </w:r>
    </w:p>
    <w:p w14:paraId="3A8D1E9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mkdir(path);</w:t>
      </w:r>
    </w:p>
    <w:p w14:paraId="52DA8BAC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252D2E03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W_temp = cell2mat(W(i));</w:t>
      </w:r>
    </w:p>
    <w:p w14:paraId="514AEB7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res_pesos = strcat(path,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'/pesos.txt'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42387E9D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dlmwrite(res_pesos,W_temp,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';'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0C5E17F8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10CA2AC9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 xml:space="preserve"> </w:t>
      </w:r>
    </w:p>
    <w:p w14:paraId="36D8228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i=1:num_capas</w:t>
      </w:r>
    </w:p>
    <w:p w14:paraId="1CB0A5A1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path = strcat(pwd,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'/Resultados-finales/Capa-'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,num2str(i),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'/'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3FCEC125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~exist(path, 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'dir'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</w:t>
      </w:r>
    </w:p>
    <w:p w14:paraId="79D46FFF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mkdir(path);</w:t>
      </w:r>
    </w:p>
    <w:p w14:paraId="65D97562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6279123B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b_temp = cell2mat(b(i));</w:t>
      </w:r>
    </w:p>
    <w:p w14:paraId="59BD554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res_bias = strcat(path,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'/bias.txt'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4F7D313A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dlmwrite(res_bias,b_temp,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';'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);</w:t>
      </w:r>
    </w:p>
    <w:p w14:paraId="10D64CE6" w14:textId="77777777" w:rsidR="005D552A" w:rsidRPr="005D552A" w:rsidRDefault="005D552A" w:rsidP="005D552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3584079D" w14:textId="082BB4EE" w:rsidR="005D552A" w:rsidRDefault="005D552A" w:rsidP="00DD47BF">
      <w:pPr>
        <w:pStyle w:val="Ttulo2"/>
        <w:rPr>
          <w:noProof/>
        </w:rPr>
      </w:pPr>
      <w:bookmarkStart w:id="10" w:name="_Toc500444766"/>
      <w:r>
        <w:rPr>
          <w:noProof/>
        </w:rPr>
        <w:t>obtenerF.m</w:t>
      </w:r>
      <w:bookmarkEnd w:id="10"/>
    </w:p>
    <w:p w14:paraId="4CCB95F6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function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 F = obtenerF(tipo_funcion,num_neuronas,a)</w:t>
      </w:r>
    </w:p>
    <w:p w14:paraId="3944E180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switch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tipo_funcion</w:t>
      </w:r>
    </w:p>
    <w:p w14:paraId="228BAAE4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case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1</w:t>
      </w:r>
    </w:p>
    <w:p w14:paraId="6327B9ED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F = diag(ones(1,num_neuronas));</w:t>
      </w:r>
    </w:p>
    <w:p w14:paraId="0614B5C8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case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2</w:t>
      </w:r>
    </w:p>
    <w:p w14:paraId="638E76B9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F = diag(logsig(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'dn'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,a,a));</w:t>
      </w:r>
    </w:p>
    <w:p w14:paraId="6B6D7278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case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3</w:t>
      </w:r>
    </w:p>
    <w:p w14:paraId="60CD4893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F = diag(tansig(</w:t>
      </w:r>
      <w:r w:rsidRPr="005D552A">
        <w:rPr>
          <w:rFonts w:ascii="Consolas" w:hAnsi="Consolas" w:cs="Courier New"/>
          <w:color w:val="A020F0"/>
          <w:sz w:val="16"/>
          <w:szCs w:val="16"/>
          <w:lang w:val="en-US"/>
        </w:rPr>
        <w:t>'dn'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,a,a));</w:t>
      </w:r>
    </w:p>
    <w:p w14:paraId="3E66074B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0FC8C0BE" w14:textId="7EB817D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343A885D" w14:textId="2C2F8167" w:rsidR="00DD47BF" w:rsidRDefault="005D552A" w:rsidP="00DD47BF">
      <w:pPr>
        <w:pStyle w:val="Ttulo2"/>
        <w:rPr>
          <w:noProof/>
        </w:rPr>
      </w:pPr>
      <w:bookmarkStart w:id="11" w:name="_Toc500444767"/>
      <w:r>
        <w:rPr>
          <w:noProof/>
        </w:rPr>
        <w:lastRenderedPageBreak/>
        <w:t>obtenerConjuntoDeEntrenamiento</w:t>
      </w:r>
      <w:r w:rsidR="00DD47BF">
        <w:rPr>
          <w:noProof/>
        </w:rPr>
        <w:t>.m</w:t>
      </w:r>
      <w:bookmarkEnd w:id="11"/>
    </w:p>
    <w:p w14:paraId="38E95B41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function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 M = obtenerConjuntoDeEntrenamiento(entradas,targets,num_datos,num_elem_ent,cto_val,cto_prueba)</w:t>
      </w:r>
    </w:p>
    <w:p w14:paraId="6B5EA27B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M = zeros(num_elem_ent,2);</w:t>
      </w:r>
    </w:p>
    <w:p w14:paraId="288C28AB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j = 1;</w:t>
      </w:r>
    </w:p>
    <w:p w14:paraId="2400F5D3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i=1:num_datos</w:t>
      </w:r>
    </w:p>
    <w:p w14:paraId="53E360FD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ismember(entradas(i),cto_val(:,1)) || ismember(entradas(i),cto_prueba(:,1))</w:t>
      </w:r>
    </w:p>
    <w:p w14:paraId="550CB2BC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else</w:t>
      </w:r>
    </w:p>
    <w:p w14:paraId="6331B48E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M(j,1) = entradas(i);</w:t>
      </w:r>
    </w:p>
    <w:p w14:paraId="04E898C3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M(j,2) = targets(i);</w:t>
      </w:r>
    </w:p>
    <w:p w14:paraId="6A3916E7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j = j+1;</w:t>
      </w:r>
    </w:p>
    <w:p w14:paraId="2B308040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7EB4D30A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 == num_elem_ent+1</w:t>
      </w:r>
    </w:p>
    <w:p w14:paraId="7A1124E2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break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7EC0F4D9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4B7E27AF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41C55258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3F1D5EE3" w14:textId="3E883B30" w:rsidR="00DD47BF" w:rsidRPr="005D552A" w:rsidRDefault="005D552A" w:rsidP="00DD47BF">
      <w:pPr>
        <w:pStyle w:val="Ttulo2"/>
      </w:pPr>
      <w:bookmarkStart w:id="12" w:name="_Toc500444768"/>
      <w:r>
        <w:rPr>
          <w:noProof/>
        </w:rPr>
        <w:t>obtenerConjuntoDe</w:t>
      </w:r>
      <w:r>
        <w:rPr>
          <w:noProof/>
        </w:rPr>
        <w:t>Prueba</w:t>
      </w:r>
      <w:r w:rsidR="00DD47BF" w:rsidRPr="005D552A">
        <w:t>.m</w:t>
      </w:r>
      <w:bookmarkEnd w:id="12"/>
    </w:p>
    <w:p w14:paraId="2D603A52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function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 M = obtenerConjuntoDePrueba(entradas,targets,num_datos,num_elem)</w:t>
      </w:r>
    </w:p>
    <w:p w14:paraId="5FAA2AB0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M = zeros(num_elem,2);</w:t>
      </w:r>
    </w:p>
    <w:p w14:paraId="1E34860B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inc = ceil(num_datos/(num_elem+1));</w:t>
      </w:r>
    </w:p>
    <w:p w14:paraId="6007213F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j = 1;</w:t>
      </w:r>
    </w:p>
    <w:p w14:paraId="0C935225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 i=inc:inc:num_datos</w:t>
      </w:r>
    </w:p>
    <w:p w14:paraId="0AC30A45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M(j,1) = entradas(i-1);</w:t>
      </w:r>
    </w:p>
    <w:p w14:paraId="776DAEB6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M(j,2) = targets(i-1);</w:t>
      </w:r>
    </w:p>
    <w:p w14:paraId="45D47E6B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j = j+1;</w:t>
      </w:r>
    </w:p>
    <w:p w14:paraId="0402A3EB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 == num_elem+1</w:t>
      </w:r>
    </w:p>
    <w:p w14:paraId="74572810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break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4EA8E8C5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40F6AA41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51EE4D8A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 ~= num_elem+1</w:t>
      </w:r>
    </w:p>
    <w:p w14:paraId="3E217D60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i=inc+1:inc:num_datos</w:t>
      </w:r>
    </w:p>
    <w:p w14:paraId="25D3A857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M(j,1) = entradas(i-1);</w:t>
      </w:r>
    </w:p>
    <w:p w14:paraId="43EDCAA0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M(j,2) = targets(i-1);</w:t>
      </w:r>
    </w:p>
    <w:p w14:paraId="14833EBC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j = j+1;</w:t>
      </w:r>
    </w:p>
    <w:p w14:paraId="0A0A6746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 == num_elem+1</w:t>
      </w:r>
    </w:p>
    <w:p w14:paraId="4C28AC04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break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4F5BE926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140C2C87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3214E2BA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78C8F72D" w14:textId="37E4737E" w:rsidR="00DD47BF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20732BB3" w14:textId="5AB867DC" w:rsidR="00066685" w:rsidRDefault="005D552A" w:rsidP="005D552A">
      <w:pPr>
        <w:pStyle w:val="Ttulo2"/>
        <w:rPr>
          <w:lang w:val="en-US"/>
        </w:rPr>
      </w:pPr>
      <w:bookmarkStart w:id="13" w:name="_Toc500444769"/>
      <w:r w:rsidRPr="005D552A">
        <w:rPr>
          <w:noProof/>
          <w:lang w:val="en-US"/>
        </w:rPr>
        <w:t>obtenerConjuntoDe</w:t>
      </w:r>
      <w:r>
        <w:rPr>
          <w:noProof/>
          <w:lang w:val="en-US"/>
        </w:rPr>
        <w:t>Validacion</w:t>
      </w:r>
      <w:r w:rsidR="00DD47BF" w:rsidRPr="00DD47BF">
        <w:rPr>
          <w:lang w:val="en-US"/>
        </w:rPr>
        <w:t>.m</w:t>
      </w:r>
      <w:bookmarkEnd w:id="3"/>
      <w:bookmarkEnd w:id="13"/>
    </w:p>
    <w:p w14:paraId="28B5F2D7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function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 M = obtenerConjuntoDeValidacion(entradas,targets,num_datos,num_elem)</w:t>
      </w:r>
    </w:p>
    <w:p w14:paraId="6731FCEB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M = zeros(num_elem,2);</w:t>
      </w:r>
    </w:p>
    <w:p w14:paraId="03C0A2E9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inc = ceil(num_datos/(num_elem+1));</w:t>
      </w:r>
    </w:p>
    <w:p w14:paraId="10366877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>j = 1;</w:t>
      </w:r>
    </w:p>
    <w:p w14:paraId="125249F7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</w:rPr>
        <w:t xml:space="preserve"> i=inc:inc:num_datos</w:t>
      </w:r>
    </w:p>
    <w:p w14:paraId="79EC4D10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M(j,1) = entradas(i);</w:t>
      </w:r>
    </w:p>
    <w:p w14:paraId="795551D3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M(j,2) = targets(i);</w:t>
      </w:r>
    </w:p>
    <w:p w14:paraId="593104F6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j = j+1;</w:t>
      </w:r>
    </w:p>
    <w:p w14:paraId="48982E34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 == num_elem+1</w:t>
      </w:r>
    </w:p>
    <w:p w14:paraId="11315CC2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break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>;</w:t>
      </w:r>
    </w:p>
    <w:p w14:paraId="2DC0261D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3F8303BF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end</w:t>
      </w:r>
    </w:p>
    <w:p w14:paraId="20338EBB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 ~= num_elem+1</w:t>
      </w:r>
    </w:p>
    <w:p w14:paraId="74F75553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for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i=inc+1:inc:num_datos</w:t>
      </w:r>
    </w:p>
    <w:p w14:paraId="4F915699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M(j,1) = entradas(i-1);</w:t>
      </w:r>
    </w:p>
    <w:p w14:paraId="15B418C1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M(j,2) = targets(i-1);</w:t>
      </w:r>
    </w:p>
    <w:p w14:paraId="3926708A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j = j+1;</w:t>
      </w:r>
    </w:p>
    <w:p w14:paraId="12B84277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  <w:lang w:val="en-US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  <w:lang w:val="en-US"/>
        </w:rPr>
        <w:t>if</w:t>
      </w: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j == num_elem+1</w:t>
      </w:r>
    </w:p>
    <w:p w14:paraId="41DA8B06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  <w:lang w:val="en-US"/>
        </w:rPr>
        <w:t xml:space="preserve">            </w:t>
      </w:r>
      <w:r w:rsidRPr="005D552A">
        <w:rPr>
          <w:rFonts w:ascii="Consolas" w:hAnsi="Consolas" w:cs="Courier New"/>
          <w:color w:val="0000FF"/>
          <w:sz w:val="16"/>
          <w:szCs w:val="16"/>
        </w:rPr>
        <w:t>break</w:t>
      </w:r>
      <w:r w:rsidRPr="005D552A">
        <w:rPr>
          <w:rFonts w:ascii="Consolas" w:hAnsi="Consolas" w:cs="Courier New"/>
          <w:color w:val="000000"/>
          <w:sz w:val="16"/>
          <w:szCs w:val="16"/>
        </w:rPr>
        <w:t>;</w:t>
      </w:r>
    </w:p>
    <w:p w14:paraId="78143D11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3B77B7DA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00"/>
          <w:sz w:val="16"/>
          <w:szCs w:val="16"/>
        </w:rPr>
        <w:t xml:space="preserve">    </w:t>
      </w: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7AD4F7A4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lastRenderedPageBreak/>
        <w:t>end</w:t>
      </w:r>
    </w:p>
    <w:p w14:paraId="572D396D" w14:textId="77777777" w:rsidR="005D552A" w:rsidRPr="005D552A" w:rsidRDefault="005D552A" w:rsidP="005D5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sz w:val="16"/>
          <w:szCs w:val="16"/>
        </w:rPr>
      </w:pPr>
      <w:r w:rsidRPr="005D552A">
        <w:rPr>
          <w:rFonts w:ascii="Consolas" w:hAnsi="Consolas" w:cs="Courier New"/>
          <w:color w:val="0000FF"/>
          <w:sz w:val="16"/>
          <w:szCs w:val="16"/>
        </w:rPr>
        <w:t>end</w:t>
      </w:r>
    </w:p>
    <w:p w14:paraId="6F75490C" w14:textId="77777777" w:rsidR="005D552A" w:rsidRPr="005D552A" w:rsidRDefault="005D552A" w:rsidP="005D552A">
      <w:pPr>
        <w:rPr>
          <w:lang w:val="en-US"/>
        </w:rPr>
      </w:pPr>
    </w:p>
    <w:sectPr w:rsidR="005D552A" w:rsidRPr="005D552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17336" w14:textId="77777777" w:rsidR="00D71104" w:rsidRDefault="00D71104">
      <w:pPr>
        <w:spacing w:after="0"/>
      </w:pPr>
      <w:r>
        <w:separator/>
      </w:r>
    </w:p>
  </w:endnote>
  <w:endnote w:type="continuationSeparator" w:id="0">
    <w:p w14:paraId="3F5F1E85" w14:textId="77777777" w:rsidR="00D71104" w:rsidRDefault="00D711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1918E" w14:textId="77777777" w:rsidR="00D71104" w:rsidRDefault="00D71104">
      <w:pPr>
        <w:spacing w:after="0"/>
      </w:pPr>
      <w:r>
        <w:separator/>
      </w:r>
    </w:p>
  </w:footnote>
  <w:footnote w:type="continuationSeparator" w:id="0">
    <w:p w14:paraId="47CECB70" w14:textId="77777777" w:rsidR="00D71104" w:rsidRDefault="00D711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04"/>
    <w:rsid w:val="00066685"/>
    <w:rsid w:val="000D6CCE"/>
    <w:rsid w:val="001B2A7E"/>
    <w:rsid w:val="00244C59"/>
    <w:rsid w:val="0026392C"/>
    <w:rsid w:val="0031339D"/>
    <w:rsid w:val="004978EC"/>
    <w:rsid w:val="004D020F"/>
    <w:rsid w:val="005D552A"/>
    <w:rsid w:val="005D59EC"/>
    <w:rsid w:val="006E74CA"/>
    <w:rsid w:val="00803DCF"/>
    <w:rsid w:val="009B2A20"/>
    <w:rsid w:val="009D0EA9"/>
    <w:rsid w:val="00B74CAD"/>
    <w:rsid w:val="00B961E5"/>
    <w:rsid w:val="00D71104"/>
    <w:rsid w:val="00DD47BF"/>
    <w:rsid w:val="00DE3A8F"/>
    <w:rsid w:val="00E11A51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43326"/>
  <w15:docId w15:val="{231D6EBB-32E0-425C-9CD9-432B82911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104"/>
    <w:pPr>
      <w:spacing w:after="160"/>
      <w:jc w:val="left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711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7110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71104"/>
    <w:rPr>
      <w:color w:val="6EAC1C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71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titulo">
    <w:name w:val="subtitulo"/>
    <w:basedOn w:val="Normal"/>
    <w:rsid w:val="00D71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fa">
    <w:name w:val="Bibliography"/>
    <w:basedOn w:val="Normal"/>
    <w:next w:val="Normal"/>
    <w:uiPriority w:val="37"/>
    <w:unhideWhenUsed/>
    <w:rsid w:val="00D71104"/>
  </w:style>
  <w:style w:type="character" w:styleId="Mencinsinresolver">
    <w:name w:val="Unresolved Mention"/>
    <w:basedOn w:val="Fuentedeprrafopredeter"/>
    <w:uiPriority w:val="99"/>
    <w:semiHidden/>
    <w:unhideWhenUsed/>
    <w:rsid w:val="00DD47B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IvanovskyOrtega/Redes-Neuronales/blob/master/ML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vanovsky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Gut</b:Tag>
    <b:SourceType>InternetSite</b:SourceType>
    <b:Guid>{424CB06E-5A70-4897-8698-9DCFED0BD0B7}</b:Guid>
    <b:Author>
      <b:Author>
        <b:NameList>
          <b:Person>
            <b:Last>Gutiérrez</b:Last>
            <b:First>Hugo</b:First>
            <b:Middle>Flores</b:Middle>
          </b:Person>
        </b:NameList>
      </b:Author>
    </b:Author>
    <b:Title>Polilibro Redes Neuronales Artificiales 1.</b:Title>
    <b:InternetSiteTitle>Polilibro Redes Neuronales Artificiales 1.</b:InternetSiteTitle>
    <b:URL>http://www.hugo-inc.com/RNA/Unidad%204/4.2.html</b:URL>
    <b:RefOrder>2</b:RefOrder>
  </b:Source>
  <b:Source>
    <b:Tag>GAB23</b:Tag>
    <b:SourceType>InternetSite</b:SourceType>
    <b:Guid>{718030E2-7551-4141-B050-4CE126DBF2F6}</b:Guid>
    <b:Author>
      <b:Author>
        <b:NameList>
          <b:Person>
            <b:Last>C.</b:Last>
            <b:First>Gabriela</b:First>
            <b:Middle>Bencomo</b:Middle>
          </b:Person>
          <b:Person>
            <b:Last>R.</b:Last>
            <b:First>Soraya</b:First>
            <b:Middle>Díaz</b:Middle>
          </b:Person>
          <b:Person>
            <b:Last>C.</b:Last>
            <b:First>Elsy</b:First>
            <b:Middle>Díaz</b:Middle>
          </b:Person>
          <b:Person>
            <b:Last>C.</b:Last>
            <b:First>Ricardo</b:First>
            <b:Middle>Martínez</b:Middle>
          </b:Person>
        </b:NameList>
      </b:Author>
    </b:Author>
    <b:Title>Redes Neuronales</b:Title>
    <b:InternetSiteTitle>Redes Neuronales</b:InternetSiteTitle>
    <b:Year>23</b:Year>
    <b:Month>Noviembre</b:Month>
    <b:Day>2001</b:Day>
    <b:URL>http://www.depi.itchihuahua.edu.mx/apacheco/lengs/ann/pagina_nueva_2.htm</b:URL>
    <b:RefOrder>4</b:RefOrder>
  </b:Source>
  <b:Source>
    <b:Tag>Hug</b:Tag>
    <b:SourceType>InternetSite</b:SourceType>
    <b:Guid>{CB874802-AA49-4562-ABC8-354AAA7DD717}</b:Guid>
    <b:Author>
      <b:Author>
        <b:NameList>
          <b:Person>
            <b:Last>Gutiérrez</b:Last>
            <b:First>Hugo</b:First>
            <b:Middle>Flores</b:Middle>
          </b:Person>
        </b:NameList>
      </b:Author>
    </b:Author>
    <b:Title>Polilibro　Redes Neuronales Artificiales 1</b:Title>
    <b:InternetSiteTitle>Capítulo 4: Redes Neuronales con aprendizaje no supervisado</b:InternetSiteTitle>
    <b:URL>http://www.hugo-inc.com/RNA/Unidad%204/4.1.2.html</b:URL>
    <b:RefOrder>1</b:RefOrder>
  </b:Source>
  <b:Source>
    <b:Tag>Perceptron</b:Tag>
    <b:SourceType>InternetSite</b:SourceType>
    <b:Guid>{9220E162-79AC-4949-8A09-B55E1D573BF7}</b:Guid>
    <b:Author>
      <b:Author>
        <b:NameList>
          <b:Person>
            <b:Last>Gutiérrez</b:Last>
            <b:First>Hugo</b:First>
            <b:Middle>Flores</b:Middle>
          </b:Person>
        </b:NameList>
      </b:Author>
    </b:Author>
    <b:Title>Polilibro de Redes Neuronales 1</b:Title>
    <b:InternetSiteTitle>Redes Neuronales Multicapa con Aprendizaje Supervisado: El Perceptrón</b:InternetSiteTitle>
    <b:URL>http://www.hugo-inc.com/RNA/Unidad%202/2.1.html</b:URL>
    <b:RefOrder>5</b:RefOrder>
  </b:Source>
  <b:Source>
    <b:Tag>Hug1</b:Tag>
    <b:SourceType>InternetSite</b:SourceType>
    <b:Guid>{E3CD9566-88F4-4830-ACDA-235691DDAEBD}</b:Guid>
    <b:Author>
      <b:Author>
        <b:NameList>
          <b:Person>
            <b:Last>Gutiérrez</b:Last>
            <b:First>Hugo</b:First>
            <b:Middle>Flores</b:Middle>
          </b:Person>
        </b:NameList>
      </b:Author>
    </b:Author>
    <b:Title>Redes Neuronales Multicapa Con Aprendizaje Supervisado</b:Title>
    <b:InternetSiteTitle>Arquitectura del Perceptrón</b:InternetSiteTitle>
    <b:URL>http://www.hugo-inc.com/RNA/Unidad%202/2.1.1.html</b:URL>
    <b:RefOrder>3</b:RefOrder>
  </b:Source>
</b:Sourc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766493-6AE7-44D0-8758-91A57BCDB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flujo.dotx</Template>
  <TotalTime>0</TotalTime>
  <Pages>12</Pages>
  <Words>2869</Words>
  <Characters>15784</Characters>
  <Application>Microsoft Office Word</Application>
  <DocSecurity>0</DocSecurity>
  <Lines>131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Ivanovsky</dc:creator>
  <cp:keywords/>
  <cp:lastModifiedBy>Ivan Ortega</cp:lastModifiedBy>
  <cp:revision>2</cp:revision>
  <cp:lastPrinted>2017-11-07T02:49:00Z</cp:lastPrinted>
  <dcterms:created xsi:type="dcterms:W3CDTF">2017-12-08T03:17:00Z</dcterms:created>
  <dcterms:modified xsi:type="dcterms:W3CDTF">2017-12-08T03:17:00Z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